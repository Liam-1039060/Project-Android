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AE95" w14:textId="01F50AF1" w:rsidR="00484544" w:rsidRPr="00484544" w:rsidRDefault="001A371B" w:rsidP="001A371B">
      <w:pPr>
        <w:pStyle w:val="Title"/>
        <w:spacing w:before="2880"/>
        <w:rPr>
          <w:lang w:val="nl-NL"/>
        </w:rPr>
      </w:pPr>
      <w:r>
        <w:rPr>
          <w:lang w:val="nl-NL"/>
        </w:rPr>
        <w:t>Android</w:t>
      </w:r>
    </w:p>
    <w:p w14:paraId="38286970" w14:textId="730299CC" w:rsidR="00484544" w:rsidRPr="00484544" w:rsidRDefault="00484544" w:rsidP="00484544">
      <w:pPr>
        <w:pStyle w:val="ContactHeading"/>
        <w:rPr>
          <w:lang w:val="nl-NL"/>
        </w:rPr>
      </w:pPr>
      <w:r w:rsidRPr="00484544">
        <w:rPr>
          <w:lang w:val="nl-NL"/>
        </w:rPr>
        <w:t xml:space="preserve">By </w:t>
      </w:r>
    </w:p>
    <w:p w14:paraId="496BEA3A" w14:textId="0CEBEBD7" w:rsidR="001A371B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40B3D92F" w14:textId="1BFEE354" w:rsidR="001A371B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802461">
        <w:rPr>
          <w:lang w:val="nl-NL"/>
        </w:rPr>
        <w:t>5</w:t>
      </w:r>
      <w:bookmarkStart w:id="0" w:name="_GoBack"/>
      <w:bookmarkEnd w:id="0"/>
      <w:r>
        <w:rPr>
          <w:lang w:val="nl-NL"/>
        </w:rPr>
        <w:t>[Spruitjes ]</w:t>
      </w:r>
      <w:r w:rsidRPr="001A371B">
        <w:rPr>
          <w:lang w:val="nl-NL"/>
        </w:rPr>
        <w:t xml:space="preserve"> Projectleider: M. Boukiour</w:t>
      </w:r>
    </w:p>
    <w:p w14:paraId="21334D9C" w14:textId="77777777" w:rsidR="00C611A8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C611A8">
        <w:rPr>
          <w:lang w:val="nl-NL"/>
        </w:rPr>
        <w:t>29/08/2019</w:t>
      </w:r>
    </w:p>
    <w:p w14:paraId="60DA72C6" w14:textId="5B6D5329" w:rsidR="001A371B" w:rsidRPr="001A371B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 w:rsidR="00C611A8">
        <w:rPr>
          <w:lang w:val="nl-NL"/>
        </w:rPr>
        <w:t>.0</w:t>
      </w:r>
    </w:p>
    <w:p w14:paraId="2AC89611" w14:textId="3328AC79" w:rsidR="001A371B" w:rsidRDefault="001A371B" w:rsidP="00484544">
      <w:pPr>
        <w:pStyle w:val="ContactInfo"/>
        <w:rPr>
          <w:lang w:val="nl-NL"/>
        </w:rPr>
      </w:pPr>
    </w:p>
    <w:p w14:paraId="3A6D6AFC" w14:textId="77777777" w:rsidR="00C611A8" w:rsidRPr="00484544" w:rsidRDefault="00C611A8" w:rsidP="00484544">
      <w:pPr>
        <w:pStyle w:val="ContactInfo"/>
        <w:rPr>
          <w:lang w:val="nl-NL"/>
        </w:rPr>
      </w:pPr>
    </w:p>
    <w:p w14:paraId="159CF1F5" w14:textId="77777777" w:rsidR="00484544" w:rsidRPr="009E3FBE" w:rsidRDefault="00484544" w:rsidP="00484544">
      <w:pPr>
        <w:pStyle w:val="Heading1"/>
        <w:rPr>
          <w:lang w:val="nl-NL"/>
        </w:rPr>
      </w:pPr>
      <w:r>
        <w:rPr>
          <w:lang w:val="nl-NL"/>
        </w:rPr>
        <w:lastRenderedPageBreak/>
        <w:t>Plan van aanpak</w:t>
      </w:r>
    </w:p>
    <w:p w14:paraId="40FB04E4" w14:textId="77777777" w:rsidR="00484544" w:rsidRPr="009E3FBE" w:rsidRDefault="00484544" w:rsidP="00484544">
      <w:pPr>
        <w:rPr>
          <w:lang w:val="nl-NL"/>
        </w:rPr>
      </w:pPr>
    </w:p>
    <w:p w14:paraId="78F78434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 xml:space="preserve">Inleiding </w:t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blz.1</w:t>
      </w:r>
    </w:p>
    <w:p w14:paraId="4A97B5E0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linstelling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blz.2</w:t>
      </w:r>
    </w:p>
    <w:p w14:paraId="39293D4C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Omschrijving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7E216E2A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Projectgroep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638C2E2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Bendigdheden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blz.3</w:t>
      </w:r>
    </w:p>
    <w:p w14:paraId="13D27EFC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Planning</w:t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0D5E389B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Takenlijst</w:t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72AE487B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Conclusie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blz.6</w:t>
      </w:r>
    </w:p>
    <w:p w14:paraId="231F7D0A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A0CA0E8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185A792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F7A43DD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8A352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124DD2C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E45C4F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5A110DE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F10DAC8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4A60519" w14:textId="77777777" w:rsidR="00484544" w:rsidRPr="005B4A70" w:rsidRDefault="00484544" w:rsidP="00484544">
      <w:pPr>
        <w:pStyle w:val="Heading1"/>
        <w:rPr>
          <w:lang w:val="nl-NL"/>
        </w:rPr>
      </w:pPr>
      <w:r w:rsidRPr="005B4A70">
        <w:rPr>
          <w:lang w:val="nl-NL"/>
        </w:rPr>
        <w:lastRenderedPageBreak/>
        <w:t>Doelinstelling</w:t>
      </w:r>
    </w:p>
    <w:p w14:paraId="101E4CC7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757426B6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03FE0BB5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4413CE55" w14:textId="77777777" w:rsidR="00484544" w:rsidRPr="005B4A70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46DF79D5" w14:textId="77777777" w:rsidR="00484544" w:rsidRPr="005B4A70" w:rsidRDefault="00484544" w:rsidP="00484544">
      <w:pPr>
        <w:pStyle w:val="Heading1"/>
        <w:rPr>
          <w:lang w:val="nl-NL"/>
        </w:rPr>
      </w:pPr>
      <w:r w:rsidRPr="005B4A70">
        <w:rPr>
          <w:lang w:val="nl-NL"/>
        </w:rPr>
        <w:t xml:space="preserve"> Omschrijving</w:t>
      </w:r>
    </w:p>
    <w:p w14:paraId="0651A9E3" w14:textId="77777777" w:rsidR="00484544" w:rsidRPr="005B4A70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5EF2436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24CEEA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1C6D527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90277FA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EC1813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088160B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FC27AC3" w14:textId="77777777" w:rsidR="00484544" w:rsidRPr="006E45DC" w:rsidRDefault="00484544" w:rsidP="00484544">
      <w:pPr>
        <w:pStyle w:val="Heading1"/>
        <w:rPr>
          <w:lang w:val="nl-NL"/>
        </w:rPr>
      </w:pPr>
      <w:r w:rsidRPr="006E45DC">
        <w:rPr>
          <w:lang w:val="nl-NL"/>
        </w:rPr>
        <w:t>projectgroEP</w:t>
      </w:r>
    </w:p>
    <w:p w14:paraId="22EC71B8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63D36261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F720877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14BBA648" w14:textId="77777777" w:rsidR="00484544" w:rsidRPr="000A361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7DE6E4F4" w14:textId="77777777" w:rsidR="00484544" w:rsidRPr="002E3856" w:rsidRDefault="00484544" w:rsidP="00484544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Pr="002E3856">
        <w:rPr>
          <w:lang w:val="nl-NL"/>
        </w:rPr>
        <w:t>BENODIGDHEDEN</w:t>
      </w:r>
    </w:p>
    <w:p w14:paraId="1DEA6BD0" w14:textId="77777777" w:rsidR="00484544" w:rsidRPr="002E3856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536D81D" w14:textId="77777777" w:rsidR="00484544" w:rsidRPr="002455B9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40DAA4C" w14:textId="77777777" w:rsidR="00484544" w:rsidRPr="002455B9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B4B16AC" w14:textId="77777777" w:rsidR="00484544" w:rsidRPr="00F01308" w:rsidRDefault="00484544" w:rsidP="00484544">
      <w:pPr>
        <w:pStyle w:val="Heading1"/>
        <w:rPr>
          <w:lang w:val="nl-NL"/>
        </w:rPr>
      </w:pPr>
      <w:r w:rsidRPr="002455B9">
        <w:rPr>
          <w:lang w:val="nl-NL"/>
        </w:rPr>
        <w:t xml:space="preserve"> </w:t>
      </w:r>
      <w:r w:rsidRPr="00F01308">
        <w:rPr>
          <w:lang w:val="nl-NL"/>
        </w:rPr>
        <w:t>PLANNING</w:t>
      </w:r>
    </w:p>
    <w:p w14:paraId="0AB1C85D" w14:textId="77777777" w:rsidR="00484544" w:rsidRDefault="00484544" w:rsidP="00484544">
      <w:pPr>
        <w:spacing w:after="9"/>
        <w:ind w:right="205"/>
        <w:rPr>
          <w:rFonts w:ascii="Palatino Linotype" w:hAnsi="Palatino Linotype"/>
          <w:lang w:val="nl-NL"/>
        </w:rPr>
      </w:pPr>
    </w:p>
    <w:p w14:paraId="61603F45" w14:textId="77777777" w:rsidR="00484544" w:rsidRPr="00B70AC0" w:rsidRDefault="00484544" w:rsidP="00484544">
      <w:pPr>
        <w:spacing w:after="9"/>
        <w:ind w:right="205"/>
        <w:rPr>
          <w:rFonts w:ascii="Palatino Linotype" w:hAnsi="Palatino Linotype"/>
          <w:lang w:val="nl-NL"/>
        </w:rPr>
      </w:pPr>
    </w:p>
    <w:p w14:paraId="44682FB4" w14:textId="77777777" w:rsidR="00484544" w:rsidRDefault="00484544" w:rsidP="00484544">
      <w:pPr>
        <w:spacing w:line="256" w:lineRule="auto"/>
        <w:rPr>
          <w:rFonts w:ascii="Palatino Linotype" w:hAnsi="Palatino Linotype"/>
          <w:lang w:val="nl-NL" w:eastAsia="en-US"/>
        </w:rPr>
      </w:pPr>
      <w:r w:rsidRPr="00F01308">
        <w:rPr>
          <w:rFonts w:ascii="Palatino Linotype" w:hAnsi="Palatino Linotype"/>
          <w:lang w:val="nl-NL"/>
        </w:rPr>
        <w:t xml:space="preserve"> </w:t>
      </w:r>
    </w:p>
    <w:p w14:paraId="6BFAECF9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1461EB78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B931A5C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25670501" w14:textId="77777777" w:rsidR="00484544" w:rsidRPr="009E3FBE" w:rsidRDefault="00484544" w:rsidP="00484544">
      <w:pPr>
        <w:pStyle w:val="Heading1"/>
        <w:rPr>
          <w:lang w:val="nl-NL"/>
        </w:rPr>
      </w:pPr>
      <w:r w:rsidRPr="00F01308">
        <w:rPr>
          <w:lang w:val="nl-NL"/>
        </w:rPr>
        <w:t>tAKENLIJST</w:t>
      </w:r>
    </w:p>
    <w:p w14:paraId="7C37B912" w14:textId="77777777" w:rsidR="00484544" w:rsidRPr="00F01308" w:rsidRDefault="00484544" w:rsidP="00484544">
      <w:pPr>
        <w:pStyle w:val="Heading2"/>
        <w:rPr>
          <w:lang w:val="nl-NL"/>
        </w:rPr>
      </w:pPr>
      <w:r w:rsidRPr="00F01308">
        <w:rPr>
          <w:lang w:val="nl-NL"/>
        </w:rPr>
        <w:t>cONCLUSSIE/ EIND RESULTAAT</w:t>
      </w:r>
    </w:p>
    <w:p w14:paraId="00C3F336" w14:textId="77777777" w:rsidR="00484544" w:rsidRPr="00930EA4" w:rsidRDefault="00484544" w:rsidP="00484544">
      <w:pPr>
        <w:rPr>
          <w:lang w:val="nl-NL"/>
        </w:rPr>
      </w:pPr>
    </w:p>
    <w:p w14:paraId="785601E8" w14:textId="77777777" w:rsidR="009B0674" w:rsidRPr="00484544" w:rsidRDefault="009B0674" w:rsidP="00484544">
      <w:pPr>
        <w:rPr>
          <w:lang w:val="nl-NL"/>
        </w:rPr>
      </w:pPr>
    </w:p>
    <w:sectPr w:rsidR="009B0674" w:rsidRPr="00484544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4B5AC" w14:textId="77777777" w:rsidR="00304EB5" w:rsidRDefault="00304EB5">
      <w:pPr>
        <w:spacing w:line="240" w:lineRule="auto"/>
      </w:pPr>
      <w:r>
        <w:separator/>
      </w:r>
    </w:p>
  </w:endnote>
  <w:endnote w:type="continuationSeparator" w:id="0">
    <w:p w14:paraId="0369B7CA" w14:textId="77777777" w:rsidR="00304EB5" w:rsidRDefault="00304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3B6B145" w14:textId="77777777" w:rsidR="00190922" w:rsidRPr="00190922" w:rsidRDefault="000518B1" w:rsidP="0019092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C5772E9" wp14:editId="51E02A5D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-46355</wp:posOffset>
                  </wp:positionV>
                  <wp:extent cx="10505482" cy="44196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05482" cy="441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DC8DE" w14:textId="67914936" w:rsidR="00336FC4" w:rsidRPr="00EF12C3" w:rsidRDefault="00336FC4" w:rsidP="00336FC4">
                              <w:pPr>
                                <w:pStyle w:val="Footer"/>
                                <w:jc w:val="right"/>
                                <w:rPr>
                                  <w:lang w:val="nl-NL"/>
                                </w:rPr>
                              </w:pPr>
                              <w:r w:rsidRPr="00EF12C3">
                                <w:rPr>
                                  <w:lang w:val="nl-NL"/>
                                </w:rPr>
                                <w:t xml:space="preserve">Eefje Karremans, </w:t>
                              </w:r>
                              <w:r w:rsidR="00A54833" w:rsidRPr="00EF12C3">
                                <w:rPr>
                                  <w:lang w:val="nl-NL"/>
                                </w:rPr>
                                <w:t>Jorden</w:t>
                              </w:r>
                              <w:r w:rsidR="00EF12C3" w:rsidRPr="00EF12C3">
                                <w:rPr>
                                  <w:lang w:val="nl-NL"/>
                                </w:rPr>
                                <w:t xml:space="preserve"> van Vegten</w:t>
                              </w:r>
                              <w:r w:rsidR="00A54833" w:rsidRPr="00EF12C3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EF12C3">
                                <w:rPr>
                                  <w:lang w:val="nl-NL"/>
                                </w:rPr>
                                <w:t xml:space="preserve"> , </w:t>
                              </w:r>
                              <w:r w:rsidR="00EF12C3">
                                <w:rPr>
                                  <w:lang w:val="nl-NL"/>
                                </w:rPr>
                                <w:t>Liam Meijles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5772E9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4.7pt;margin-top:-3.65pt;width:827.2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" filled="f" stroked="f" strokeweight=".5pt">
                  <v:textbox style="mso-fit-shape-to-text:t" inset="0,,0">
                    <w:txbxContent>
                      <w:p w14:paraId="7EADC8DE" w14:textId="67914936" w:rsidR="00336FC4" w:rsidRPr="00EF12C3" w:rsidRDefault="00336FC4" w:rsidP="00336FC4">
                        <w:pPr>
                          <w:pStyle w:val="Footer"/>
                          <w:jc w:val="right"/>
                          <w:rPr>
                            <w:lang w:val="nl-NL"/>
                          </w:rPr>
                        </w:pPr>
                        <w:r w:rsidRPr="00EF12C3">
                          <w:rPr>
                            <w:lang w:val="nl-NL"/>
                          </w:rPr>
                          <w:t xml:space="preserve">Eefje Karremans, </w:t>
                        </w:r>
                        <w:r w:rsidR="00A54833" w:rsidRPr="00EF12C3">
                          <w:rPr>
                            <w:lang w:val="nl-NL"/>
                          </w:rPr>
                          <w:t>Jorden</w:t>
                        </w:r>
                        <w:r w:rsidR="00EF12C3" w:rsidRPr="00EF12C3">
                          <w:rPr>
                            <w:lang w:val="nl-NL"/>
                          </w:rPr>
                          <w:t xml:space="preserve"> van Vegten</w:t>
                        </w:r>
                        <w:r w:rsidR="00A54833" w:rsidRPr="00EF12C3">
                          <w:rPr>
                            <w:lang w:val="nl-NL"/>
                          </w:rPr>
                          <w:t xml:space="preserve"> </w:t>
                        </w:r>
                        <w:r w:rsidRPr="00EF12C3">
                          <w:rPr>
                            <w:lang w:val="nl-NL"/>
                          </w:rPr>
                          <w:t xml:space="preserve"> , </w:t>
                        </w:r>
                        <w:r w:rsidR="00EF12C3">
                          <w:rPr>
                            <w:lang w:val="nl-NL"/>
                          </w:rPr>
                          <w:t>Liam Meijles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7164" w14:textId="77777777" w:rsidR="00304EB5" w:rsidRDefault="00304EB5">
      <w:pPr>
        <w:spacing w:line="240" w:lineRule="auto"/>
      </w:pPr>
      <w:r>
        <w:separator/>
      </w:r>
    </w:p>
  </w:footnote>
  <w:footnote w:type="continuationSeparator" w:id="0">
    <w:p w14:paraId="5BB058DE" w14:textId="77777777" w:rsidR="00304EB5" w:rsidRDefault="00304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EB4D" w14:textId="5645041B" w:rsidR="00430D21" w:rsidRDefault="00A54833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E3E8DC6" wp14:editId="6FFFF838">
          <wp:simplePos x="0" y="0"/>
          <wp:positionH relativeFrom="column">
            <wp:posOffset>-4693920</wp:posOffset>
          </wp:positionH>
          <wp:positionV relativeFrom="paragraph">
            <wp:posOffset>518160</wp:posOffset>
          </wp:positionV>
          <wp:extent cx="7563174" cy="6682638"/>
          <wp:effectExtent l="0" t="0" r="0" b="0"/>
          <wp:wrapNone/>
          <wp:docPr id="2" name="Picture 2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174" cy="668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856132F"/>
    <w:multiLevelType w:val="hybridMultilevel"/>
    <w:tmpl w:val="37342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BD"/>
    <w:rsid w:val="00016917"/>
    <w:rsid w:val="000228C0"/>
    <w:rsid w:val="00023212"/>
    <w:rsid w:val="000518B1"/>
    <w:rsid w:val="00076977"/>
    <w:rsid w:val="000A3618"/>
    <w:rsid w:val="000B4921"/>
    <w:rsid w:val="00122300"/>
    <w:rsid w:val="001278B9"/>
    <w:rsid w:val="00164D64"/>
    <w:rsid w:val="001668E8"/>
    <w:rsid w:val="00190922"/>
    <w:rsid w:val="00192BA9"/>
    <w:rsid w:val="001A371B"/>
    <w:rsid w:val="001C30B8"/>
    <w:rsid w:val="002455B9"/>
    <w:rsid w:val="002D6D73"/>
    <w:rsid w:val="002E3856"/>
    <w:rsid w:val="002F1C41"/>
    <w:rsid w:val="00304EB5"/>
    <w:rsid w:val="00336FC4"/>
    <w:rsid w:val="003C1E78"/>
    <w:rsid w:val="003D318D"/>
    <w:rsid w:val="003E1CD2"/>
    <w:rsid w:val="00400595"/>
    <w:rsid w:val="004043F1"/>
    <w:rsid w:val="00430D21"/>
    <w:rsid w:val="00437E29"/>
    <w:rsid w:val="0047082C"/>
    <w:rsid w:val="00484544"/>
    <w:rsid w:val="00492067"/>
    <w:rsid w:val="00492672"/>
    <w:rsid w:val="004E4199"/>
    <w:rsid w:val="00541D83"/>
    <w:rsid w:val="00550B14"/>
    <w:rsid w:val="00566A88"/>
    <w:rsid w:val="005674C3"/>
    <w:rsid w:val="005B4A70"/>
    <w:rsid w:val="005D5333"/>
    <w:rsid w:val="005D5BBD"/>
    <w:rsid w:val="00610EF0"/>
    <w:rsid w:val="006C287D"/>
    <w:rsid w:val="006E45DC"/>
    <w:rsid w:val="006E4ED3"/>
    <w:rsid w:val="00712D08"/>
    <w:rsid w:val="00717041"/>
    <w:rsid w:val="00776ECC"/>
    <w:rsid w:val="007A0A5B"/>
    <w:rsid w:val="007A0BC8"/>
    <w:rsid w:val="007B00EB"/>
    <w:rsid w:val="007B5BFF"/>
    <w:rsid w:val="007D1682"/>
    <w:rsid w:val="00802461"/>
    <w:rsid w:val="008215E9"/>
    <w:rsid w:val="008553E1"/>
    <w:rsid w:val="00882E6A"/>
    <w:rsid w:val="008E6DBD"/>
    <w:rsid w:val="00930EA4"/>
    <w:rsid w:val="009466EC"/>
    <w:rsid w:val="00971C65"/>
    <w:rsid w:val="009B0674"/>
    <w:rsid w:val="009E3FBE"/>
    <w:rsid w:val="00A01638"/>
    <w:rsid w:val="00A54833"/>
    <w:rsid w:val="00AA480C"/>
    <w:rsid w:val="00B24736"/>
    <w:rsid w:val="00B46725"/>
    <w:rsid w:val="00B70AC0"/>
    <w:rsid w:val="00BA1084"/>
    <w:rsid w:val="00BA3368"/>
    <w:rsid w:val="00BB3BA2"/>
    <w:rsid w:val="00BE2885"/>
    <w:rsid w:val="00BE41E4"/>
    <w:rsid w:val="00C2534D"/>
    <w:rsid w:val="00C32BF3"/>
    <w:rsid w:val="00C3485F"/>
    <w:rsid w:val="00C611A8"/>
    <w:rsid w:val="00C641BD"/>
    <w:rsid w:val="00D25500"/>
    <w:rsid w:val="00D51641"/>
    <w:rsid w:val="00DC7B86"/>
    <w:rsid w:val="00E07B8B"/>
    <w:rsid w:val="00EF12C3"/>
    <w:rsid w:val="00EF74E1"/>
    <w:rsid w:val="00F01308"/>
    <w:rsid w:val="00F64B06"/>
    <w:rsid w:val="00F72A56"/>
    <w:rsid w:val="00F90215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0FAAE"/>
  <w15:chartTrackingRefBased/>
  <w15:docId w15:val="{FA10ABFA-BDC5-4BDD-992B-C578B6F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7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14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4</cp:revision>
  <dcterms:created xsi:type="dcterms:W3CDTF">2019-08-29T10:15:00Z</dcterms:created>
  <dcterms:modified xsi:type="dcterms:W3CDTF">2019-08-30T06:57:00Z</dcterms:modified>
  <cp:contentStatus/>
</cp:coreProperties>
</file>