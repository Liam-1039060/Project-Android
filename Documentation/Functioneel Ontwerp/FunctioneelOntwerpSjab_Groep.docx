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le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77777777" w:rsidR="00C64763" w:rsidRDefault="00C64763" w:rsidP="00C64763">
      <w:pPr>
        <w:pStyle w:val="ContactInfo"/>
        <w:rPr>
          <w:lang w:val="nl-NL"/>
        </w:rPr>
      </w:pPr>
      <w:proofErr w:type="spellStart"/>
      <w:proofErr w:type="gramStart"/>
      <w:r w:rsidRPr="001A371B">
        <w:rPr>
          <w:lang w:val="nl-NL"/>
        </w:rPr>
        <w:t>Namen:</w:t>
      </w:r>
      <w:r>
        <w:rPr>
          <w:lang w:val="nl-NL"/>
        </w:rPr>
        <w:t>Eefje</w:t>
      </w:r>
      <w:proofErr w:type="spellEnd"/>
      <w:proofErr w:type="gramEnd"/>
      <w:r>
        <w:rPr>
          <w:lang w:val="nl-NL"/>
        </w:rPr>
        <w:t xml:space="preserve">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 , 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3B741B8B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proofErr w:type="gramStart"/>
      <w:r>
        <w:rPr>
          <w:lang w:val="nl-NL"/>
        </w:rPr>
        <w:t>Spruitjes ]</w:t>
      </w:r>
      <w:proofErr w:type="gramEnd"/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69A48BDB" w:rsidR="00C94D25" w:rsidRPr="009E3FBE" w:rsidRDefault="007B6B9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Functionaliteit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2231BBE2" w:rsidR="005B6CA3" w:rsidRDefault="007B6B9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Navigatie</w:t>
      </w:r>
      <w:r w:rsidR="005B6CA3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5B6CA3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5B6CA3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26FCC953" w:rsidR="00C94D25" w:rsidRPr="00550B14" w:rsidRDefault="007B6B9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Paginas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388313F1" w14:textId="78D322A6" w:rsidR="00C94D25" w:rsidRDefault="007B6B9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Schermontwerp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56E5230E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F7EA787" w14:textId="28EDBEE9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3C1B474" w14:textId="7934AEBD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5207860" w14:textId="79B6F47B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CE0B64" w14:textId="4D97ED2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8717AFB" w14:textId="1487E78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C9A837" w14:textId="77777777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29B57C84" w:rsidR="00C94D25" w:rsidRPr="00813EBD" w:rsidRDefault="007B6B99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Functionaliteid</w:t>
      </w:r>
    </w:p>
    <w:p w14:paraId="0AB55E9A" w14:textId="1F472A16" w:rsidR="00412467" w:rsidRDefault="00B65055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08265B3F" w14:textId="77777777" w:rsidR="00025502" w:rsidRDefault="00025502" w:rsidP="008C7D1A">
      <w:pPr>
        <w:rPr>
          <w:lang w:val="nl-NL"/>
        </w:rPr>
      </w:pPr>
      <w:bookmarkStart w:id="0" w:name="_GoBack"/>
      <w:bookmarkEnd w:id="0"/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5ED5A7C5" w:rsidR="00C94D25" w:rsidRPr="005B4A70" w:rsidRDefault="007B6B99" w:rsidP="00C94D25">
      <w:pPr>
        <w:pStyle w:val="Heading1"/>
        <w:rPr>
          <w:lang w:val="nl-NL"/>
        </w:rPr>
      </w:pPr>
      <w:r>
        <w:rPr>
          <w:lang w:val="nl-NL"/>
        </w:rPr>
        <w:t>Navigatie</w:t>
      </w:r>
    </w:p>
    <w:p w14:paraId="7C7CCA9D" w14:textId="77777777" w:rsidR="00C94D25" w:rsidRPr="005B4A70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A75E5CA" w14:textId="77777777" w:rsidR="00412467" w:rsidRDefault="00412467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4E798FAB" w14:textId="77777777" w:rsidR="00412467" w:rsidRPr="00762C84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44C8762B" w:rsidR="00C94D25" w:rsidRPr="006E45DC" w:rsidRDefault="007B6B99" w:rsidP="00C94D25">
      <w:pPr>
        <w:pStyle w:val="Heading1"/>
        <w:rPr>
          <w:lang w:val="nl-NL"/>
        </w:rPr>
      </w:pPr>
      <w:r>
        <w:rPr>
          <w:lang w:val="nl-NL"/>
        </w:rPr>
        <w:t>Paginas</w:t>
      </w:r>
    </w:p>
    <w:p w14:paraId="3BF4E1BA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3C848027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42351B01" w14:textId="77777777" w:rsidR="0062703A" w:rsidRPr="000A3618" w:rsidRDefault="0062703A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A59D01B" w14:textId="54E27ADE" w:rsidR="00C94D25" w:rsidRPr="002E3856" w:rsidRDefault="007B6B99" w:rsidP="00C94D25">
      <w:pPr>
        <w:pStyle w:val="Heading1"/>
        <w:rPr>
          <w:lang w:val="nl-NL"/>
        </w:rPr>
      </w:pPr>
      <w:r>
        <w:rPr>
          <w:lang w:val="nl-NL"/>
        </w:rPr>
        <w:t>SchermOntwerp</w:t>
      </w:r>
    </w:p>
    <w:p w14:paraId="32914E03" w14:textId="77777777" w:rsidR="00C94D25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sectPr w:rsidR="00C94D25" w:rsidSect="00344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1F6D6" w14:textId="77777777" w:rsidR="00D413FA" w:rsidRDefault="00D413FA">
      <w:pPr>
        <w:spacing w:line="240" w:lineRule="auto"/>
      </w:pPr>
      <w:r>
        <w:separator/>
      </w:r>
    </w:p>
  </w:endnote>
  <w:endnote w:type="continuationSeparator" w:id="0">
    <w:p w14:paraId="3C2E3EFA" w14:textId="77777777" w:rsidR="00D413FA" w:rsidRDefault="00D41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627E4C" w:rsidRDefault="00627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B92744" w:rsidRPr="00B92744" w:rsidRDefault="00B32D44" w:rsidP="00B927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</w:t>
                                </w:r>
                                <w:r w:rsidR="00B92744" w:rsidRPr="00B92744">
                                  <w:rPr>
                                    <w:lang w:val="nl-NL"/>
                                  </w:rPr>
                                  <w:t xml:space="preserve">Jorden van </w:t>
                                </w:r>
                                <w:proofErr w:type="spellStart"/>
                                <w:r w:rsidR="00B92744"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="00B92744"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B92744"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 w:rsidR="00B92744"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B92744" w:rsidRPr="00B92744" w:rsidRDefault="00B32D44" w:rsidP="00B927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</w:t>
                          </w:r>
                          <w:r w:rsidR="00B92744" w:rsidRPr="00B92744">
                            <w:rPr>
                              <w:lang w:val="nl-NL"/>
                            </w:rPr>
                            <w:t xml:space="preserve">Jorden van </w:t>
                          </w:r>
                          <w:proofErr w:type="spellStart"/>
                          <w:r w:rsidR="00B92744"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="00B92744" w:rsidRPr="00B92744">
                            <w:rPr>
                              <w:lang w:val="nl-NL"/>
                            </w:rPr>
                            <w:t>,</w:t>
                          </w:r>
                          <w:r w:rsidR="00B92744"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 w:rsidR="00B92744"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7F1CD" w14:textId="77777777" w:rsidR="00D413FA" w:rsidRDefault="00D413FA">
      <w:pPr>
        <w:spacing w:line="240" w:lineRule="auto"/>
      </w:pPr>
      <w:r>
        <w:separator/>
      </w:r>
    </w:p>
  </w:footnote>
  <w:footnote w:type="continuationSeparator" w:id="0">
    <w:p w14:paraId="312E4FD0" w14:textId="77777777" w:rsidR="00D413FA" w:rsidRDefault="00D413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627E4C" w:rsidRDefault="00627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627E4C" w:rsidRDefault="00627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430D21" w:rsidRDefault="00627E4C">
    <w:pPr>
      <w:pStyle w:val="Header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B02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25502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65A76"/>
    <w:rsid w:val="002827AD"/>
    <w:rsid w:val="00295AB8"/>
    <w:rsid w:val="002D6D73"/>
    <w:rsid w:val="002F1C41"/>
    <w:rsid w:val="003302D1"/>
    <w:rsid w:val="0033035F"/>
    <w:rsid w:val="00344472"/>
    <w:rsid w:val="003C1E78"/>
    <w:rsid w:val="003E1CD2"/>
    <w:rsid w:val="00412467"/>
    <w:rsid w:val="00430D21"/>
    <w:rsid w:val="0047082C"/>
    <w:rsid w:val="004868E1"/>
    <w:rsid w:val="00492067"/>
    <w:rsid w:val="0049315C"/>
    <w:rsid w:val="004E624A"/>
    <w:rsid w:val="00524EE3"/>
    <w:rsid w:val="00541D83"/>
    <w:rsid w:val="00566A88"/>
    <w:rsid w:val="005700B0"/>
    <w:rsid w:val="00582F81"/>
    <w:rsid w:val="005B6CA3"/>
    <w:rsid w:val="005E2557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B99"/>
    <w:rsid w:val="007F6BE5"/>
    <w:rsid w:val="00813EBD"/>
    <w:rsid w:val="00827C3D"/>
    <w:rsid w:val="00882E6A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65055"/>
    <w:rsid w:val="00B92744"/>
    <w:rsid w:val="00BC6F67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413FA"/>
    <w:rsid w:val="00DC6131"/>
    <w:rsid w:val="00E45332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9F8F-6417-4AFD-BFB2-08F14C4E4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14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8</cp:revision>
  <dcterms:created xsi:type="dcterms:W3CDTF">2019-08-29T11:00:00Z</dcterms:created>
  <dcterms:modified xsi:type="dcterms:W3CDTF">2019-09-16T12:40:00Z</dcterms:modified>
  <cp:contentStatus/>
</cp:coreProperties>
</file>