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8DCA8" w14:textId="4F1C8266" w:rsidR="00C94D25" w:rsidRPr="00411D2A" w:rsidRDefault="00411D2A" w:rsidP="00C64763">
      <w:pPr>
        <w:pStyle w:val="Titel"/>
        <w:spacing w:before="4440"/>
        <w:rPr>
          <w:sz w:val="56"/>
          <w:lang w:val="nl-NL"/>
        </w:rPr>
      </w:pPr>
      <w:r w:rsidRPr="00411D2A">
        <w:rPr>
          <w:sz w:val="56"/>
          <w:lang w:val="nl-NL"/>
        </w:rPr>
        <w:t>Project 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2777469F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004EC4">
        <w:rPr>
          <w:lang w:val="nl-NL"/>
        </w:rPr>
        <w:t xml:space="preserve"> </w:t>
      </w:r>
      <w:r>
        <w:rPr>
          <w:lang w:val="nl-NL"/>
        </w:rPr>
        <w:t>Eef</w:t>
      </w:r>
      <w:r w:rsidR="00D5219D">
        <w:rPr>
          <w:lang w:val="nl-NL"/>
        </w:rPr>
        <w:t xml:space="preserve">je Karremans, Jorden van Vegten en </w:t>
      </w:r>
      <w:r w:rsidR="00DC78E0">
        <w:rPr>
          <w:lang w:val="nl-NL"/>
        </w:rPr>
        <w:t xml:space="preserve">Liam </w:t>
      </w:r>
      <w:r>
        <w:rPr>
          <w:lang w:val="nl-NL"/>
        </w:rPr>
        <w:t>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5A7854D0" w14:textId="77777777" w:rsidR="001B6649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</w:p>
    <w:p w14:paraId="18AC4DDE" w14:textId="0DE25016" w:rsidR="00C64763" w:rsidRDefault="00DC78E0" w:rsidP="00C64763">
      <w:pPr>
        <w:pStyle w:val="ContactInfo"/>
        <w:rPr>
          <w:lang w:val="nl-NL"/>
        </w:rPr>
      </w:pPr>
      <w:r>
        <w:rPr>
          <w:lang w:val="nl-NL"/>
        </w:rPr>
        <w:t xml:space="preserve">Projectleider: M. </w:t>
      </w:r>
      <w:r w:rsidR="00C64763" w:rsidRPr="001A371B">
        <w:rPr>
          <w:lang w:val="nl-NL"/>
        </w:rPr>
        <w:t>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Kop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6B6775C2" w:rsidR="00C94D25" w:rsidRPr="009E3FBE" w:rsidRDefault="00C1146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 xml:space="preserve">Functionaliteiten 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51BDD038" w:rsidR="005B6CA3" w:rsidRDefault="00C1146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C11469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Navigatiediagram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5B6CA3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018FC708" w:rsidR="00C94D25" w:rsidRPr="00550B14" w:rsidRDefault="00C1146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C11469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Lijst van schermen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B3006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7D86F4E2" w14:textId="125A7BFE" w:rsidR="00C94D25" w:rsidRPr="00550B14" w:rsidRDefault="00C1146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C11469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Schermo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ntwerp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B3006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  <w:bookmarkStart w:id="0" w:name="_GoBack"/>
      <w:bookmarkEnd w:id="0"/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6C662ED5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71FA5B4" w14:textId="7F8CD758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92E4D58" w14:textId="1205609B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57C52A" w14:textId="73FFED93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4A2241" w14:textId="77777777" w:rsidR="00EC60C9" w:rsidRPr="009E3FBE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6506491A" w:rsidR="00C94D25" w:rsidRPr="00813EBD" w:rsidRDefault="00C11469" w:rsidP="00813EBD">
      <w:pPr>
        <w:pStyle w:val="Kop1"/>
        <w:rPr>
          <w:lang w:val="nl-NL"/>
        </w:rPr>
      </w:pPr>
      <w:r>
        <w:rPr>
          <w:lang w:val="nl-NL"/>
        </w:rPr>
        <w:lastRenderedPageBreak/>
        <w:t>Funtionaliteiten</w:t>
      </w:r>
    </w:p>
    <w:p w14:paraId="6AFAF1EA" w14:textId="246CFF51" w:rsidR="00412467" w:rsidRDefault="002B6487" w:rsidP="002B6487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Dit is de </w:t>
      </w:r>
      <w:r w:rsidRPr="002B6487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Use Case Diagra</w:t>
      </w: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m van dit project. Hieronder staat een van de Use Case Beschrijvingen.</w:t>
      </w:r>
      <w:r w:rsidR="00B65055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  <w:r w:rsidRPr="002B6487">
        <w:rPr>
          <w:noProof/>
          <w:color w:val="595959" w:themeColor="text1" w:themeTint="A6"/>
          <w:lang w:eastAsia="en-US"/>
        </w:rPr>
        <w:drawing>
          <wp:inline distT="0" distB="0" distL="0" distR="0" wp14:anchorId="3E4ECADB" wp14:editId="108561D7">
            <wp:extent cx="4572000" cy="314896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8"/>
        <w:gridCol w:w="5342"/>
      </w:tblGrid>
      <w:tr w:rsidR="006F579F" w:rsidRPr="009F177E" w14:paraId="75BD0418" w14:textId="77777777" w:rsidTr="00175DCA">
        <w:tc>
          <w:tcPr>
            <w:tcW w:w="1980" w:type="dxa"/>
          </w:tcPr>
          <w:p w14:paraId="21DA6784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Nummer</w:t>
            </w:r>
          </w:p>
        </w:tc>
        <w:tc>
          <w:tcPr>
            <w:tcW w:w="7370" w:type="dxa"/>
          </w:tcPr>
          <w:p w14:paraId="52C1F411" w14:textId="07C11895" w:rsidR="006F579F" w:rsidRPr="009F177E" w:rsidRDefault="0054166A" w:rsidP="00175DC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6F579F" w:rsidRPr="009F177E" w14:paraId="3F73AD9B" w14:textId="77777777" w:rsidTr="00175DCA">
        <w:trPr>
          <w:trHeight w:val="419"/>
        </w:trPr>
        <w:tc>
          <w:tcPr>
            <w:tcW w:w="1980" w:type="dxa"/>
          </w:tcPr>
          <w:p w14:paraId="6F52F757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Titel</w:t>
            </w:r>
          </w:p>
        </w:tc>
        <w:tc>
          <w:tcPr>
            <w:tcW w:w="7370" w:type="dxa"/>
          </w:tcPr>
          <w:p w14:paraId="5CE7B0BA" w14:textId="3B8909AE" w:rsidR="006F579F" w:rsidRPr="009F177E" w:rsidRDefault="0054166A" w:rsidP="00175DCA">
            <w:pPr>
              <w:rPr>
                <w:lang w:val="nl-NL"/>
              </w:rPr>
            </w:pPr>
            <w:r>
              <w:rPr>
                <w:lang w:val="nl-NL"/>
              </w:rPr>
              <w:t>Toetsen</w:t>
            </w:r>
          </w:p>
        </w:tc>
      </w:tr>
      <w:tr w:rsidR="006F579F" w:rsidRPr="00150A5C" w14:paraId="36061E02" w14:textId="77777777" w:rsidTr="00175DCA">
        <w:trPr>
          <w:trHeight w:val="412"/>
        </w:trPr>
        <w:tc>
          <w:tcPr>
            <w:tcW w:w="1980" w:type="dxa"/>
          </w:tcPr>
          <w:p w14:paraId="53D7EB93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Actoren</w:t>
            </w:r>
          </w:p>
        </w:tc>
        <w:tc>
          <w:tcPr>
            <w:tcW w:w="7370" w:type="dxa"/>
          </w:tcPr>
          <w:p w14:paraId="1D753F32" w14:textId="78F2C5FA" w:rsidR="006F579F" w:rsidRPr="00150A5C" w:rsidRDefault="006F579F" w:rsidP="00175DCA">
            <w:r>
              <w:t>Gebruiker</w:t>
            </w:r>
          </w:p>
        </w:tc>
      </w:tr>
      <w:tr w:rsidR="006F579F" w:rsidRPr="00B3006C" w14:paraId="73DAEC25" w14:textId="77777777" w:rsidTr="00175DCA">
        <w:trPr>
          <w:trHeight w:val="418"/>
        </w:trPr>
        <w:tc>
          <w:tcPr>
            <w:tcW w:w="1980" w:type="dxa"/>
          </w:tcPr>
          <w:p w14:paraId="23B9F916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Preconditie</w:t>
            </w:r>
          </w:p>
        </w:tc>
        <w:tc>
          <w:tcPr>
            <w:tcW w:w="7370" w:type="dxa"/>
          </w:tcPr>
          <w:p w14:paraId="309589F9" w14:textId="0144C27A" w:rsidR="006F579F" w:rsidRPr="009F177E" w:rsidRDefault="0054166A" w:rsidP="00175DCA">
            <w:pPr>
              <w:rPr>
                <w:lang w:val="nl-NL"/>
              </w:rPr>
            </w:pPr>
            <w:r>
              <w:rPr>
                <w:lang w:val="nl-NL"/>
              </w:rPr>
              <w:t>2.2</w:t>
            </w:r>
            <w:r w:rsidR="006F579F">
              <w:rPr>
                <w:lang w:val="nl-NL"/>
              </w:rPr>
              <w:t>Er moet een Categorie gekozen zijn.</w:t>
            </w:r>
          </w:p>
        </w:tc>
      </w:tr>
      <w:tr w:rsidR="006F579F" w:rsidRPr="00B3006C" w14:paraId="0FB6A02F" w14:textId="77777777" w:rsidTr="00175DCA">
        <w:trPr>
          <w:trHeight w:val="1260"/>
        </w:trPr>
        <w:tc>
          <w:tcPr>
            <w:tcW w:w="1980" w:type="dxa"/>
          </w:tcPr>
          <w:p w14:paraId="30A24DB7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Beschrijving</w:t>
            </w:r>
          </w:p>
        </w:tc>
        <w:tc>
          <w:tcPr>
            <w:tcW w:w="7370" w:type="dxa"/>
          </w:tcPr>
          <w:p w14:paraId="770B5ADF" w14:textId="54C7D615" w:rsidR="006F579F" w:rsidRDefault="006F579F" w:rsidP="00175DCA">
            <w:pPr>
              <w:rPr>
                <w:lang w:val="nl-NL"/>
              </w:rPr>
            </w:pPr>
            <w:r>
              <w:rPr>
                <w:lang w:val="nl-NL"/>
              </w:rPr>
              <w:t>1. De gebruiker krijgt een woord te zien.</w:t>
            </w:r>
          </w:p>
          <w:p w14:paraId="1D8DCFC4" w14:textId="4221AD7F" w:rsidR="006F579F" w:rsidRDefault="006F579F" w:rsidP="00175DCA">
            <w:pPr>
              <w:rPr>
                <w:lang w:val="nl-NL"/>
              </w:rPr>
            </w:pPr>
            <w:r>
              <w:rPr>
                <w:lang w:val="nl-NL"/>
              </w:rPr>
              <w:t xml:space="preserve">2. De gebruiker krijgt een aantal plaatjes te zien. </w:t>
            </w:r>
          </w:p>
          <w:p w14:paraId="6575EA3F" w14:textId="0A6FBEA1" w:rsidR="006F579F" w:rsidRDefault="006F579F" w:rsidP="00175DCA">
            <w:pPr>
              <w:rPr>
                <w:lang w:val="nl-NL"/>
              </w:rPr>
            </w:pPr>
            <w:r>
              <w:rPr>
                <w:lang w:val="nl-NL"/>
              </w:rPr>
              <w:t>3. De gebruiker klikt op het plaatje waarvan hij/zij denkt dat dat woord betekend.</w:t>
            </w:r>
          </w:p>
          <w:p w14:paraId="7BF0DA09" w14:textId="4E336293" w:rsidR="006F579F" w:rsidRDefault="006F579F" w:rsidP="00175DCA">
            <w:pPr>
              <w:rPr>
                <w:lang w:val="nl-NL"/>
              </w:rPr>
            </w:pPr>
            <w:r>
              <w:rPr>
                <w:lang w:val="nl-NL"/>
              </w:rPr>
              <w:t>4. Dit doet de gebruiker een aantal keer.</w:t>
            </w:r>
          </w:p>
          <w:p w14:paraId="77A8544A" w14:textId="77777777" w:rsidR="006F579F" w:rsidRPr="009F177E" w:rsidRDefault="006F579F" w:rsidP="00175DCA">
            <w:pPr>
              <w:rPr>
                <w:lang w:val="nl-NL"/>
              </w:rPr>
            </w:pPr>
          </w:p>
        </w:tc>
      </w:tr>
      <w:tr w:rsidR="006F579F" w:rsidRPr="00B3006C" w14:paraId="77952ADB" w14:textId="77777777" w:rsidTr="00175DCA">
        <w:trPr>
          <w:trHeight w:val="980"/>
        </w:trPr>
        <w:tc>
          <w:tcPr>
            <w:tcW w:w="1980" w:type="dxa"/>
          </w:tcPr>
          <w:p w14:paraId="6C2BE3F1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Uitzonderingen</w:t>
            </w:r>
          </w:p>
        </w:tc>
        <w:tc>
          <w:tcPr>
            <w:tcW w:w="7370" w:type="dxa"/>
          </w:tcPr>
          <w:p w14:paraId="6AD48F95" w14:textId="34A535A4" w:rsidR="006F579F" w:rsidRPr="009F177E" w:rsidRDefault="006F579F" w:rsidP="006F579F">
            <w:pPr>
              <w:rPr>
                <w:lang w:val="nl-NL"/>
              </w:rPr>
            </w:pPr>
            <w:r>
              <w:rPr>
                <w:lang w:val="nl-NL"/>
              </w:rPr>
              <w:t>Als de Gebruiker vijf plaatje fout heeft is de gebruiker af, en moet hij/zij opnieuw beginnen.</w:t>
            </w:r>
          </w:p>
        </w:tc>
      </w:tr>
      <w:tr w:rsidR="006F579F" w:rsidRPr="00B3006C" w14:paraId="1BE344F9" w14:textId="77777777" w:rsidTr="00175DCA">
        <w:trPr>
          <w:trHeight w:val="421"/>
        </w:trPr>
        <w:tc>
          <w:tcPr>
            <w:tcW w:w="1980" w:type="dxa"/>
          </w:tcPr>
          <w:p w14:paraId="309A0AC5" w14:textId="77777777" w:rsidR="006F579F" w:rsidRPr="009F177E" w:rsidRDefault="006F579F" w:rsidP="00175DCA">
            <w:pPr>
              <w:rPr>
                <w:lang w:val="nl-NL"/>
              </w:rPr>
            </w:pPr>
            <w:r w:rsidRPr="009F177E">
              <w:rPr>
                <w:lang w:val="nl-NL"/>
              </w:rPr>
              <w:t>Postconditie</w:t>
            </w:r>
          </w:p>
        </w:tc>
        <w:tc>
          <w:tcPr>
            <w:tcW w:w="7370" w:type="dxa"/>
          </w:tcPr>
          <w:p w14:paraId="209C011C" w14:textId="3079D6B8" w:rsidR="006F579F" w:rsidRPr="009F177E" w:rsidRDefault="006F579F" w:rsidP="00175DCA">
            <w:pPr>
              <w:rPr>
                <w:lang w:val="nl-NL"/>
              </w:rPr>
            </w:pPr>
            <w:r>
              <w:rPr>
                <w:lang w:val="nl-NL"/>
              </w:rPr>
              <w:t>Na de vragen krijgt de gebruiker de uitslag</w:t>
            </w:r>
            <w:r w:rsidR="00D53CE3">
              <w:rPr>
                <w:lang w:val="nl-NL"/>
              </w:rPr>
              <w:t>.</w:t>
            </w:r>
            <w:r w:rsidR="0054166A">
              <w:rPr>
                <w:lang w:val="nl-NL"/>
              </w:rPr>
              <w:t>(2.1)</w:t>
            </w:r>
          </w:p>
        </w:tc>
      </w:tr>
    </w:tbl>
    <w:p w14:paraId="381F9226" w14:textId="3AF1B627" w:rsidR="00412467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65E5D014" w14:textId="04626CBC" w:rsidR="00D54EC8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4EF2188D" w14:textId="10EA1BEB" w:rsidR="00D54EC8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003DADCA" w14:textId="77777777" w:rsidR="00D54EC8" w:rsidRPr="006E45DC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24844AB2" w:rsidR="00C94D25" w:rsidRPr="005B4A70" w:rsidRDefault="00EC60C9" w:rsidP="00C94D25">
      <w:pPr>
        <w:pStyle w:val="Kop1"/>
        <w:rPr>
          <w:lang w:val="nl-NL"/>
        </w:rPr>
      </w:pPr>
      <w:r w:rsidRPr="00EC60C9">
        <w:rPr>
          <w:lang w:val="nl-NL"/>
        </w:rPr>
        <w:lastRenderedPageBreak/>
        <w:t>Navigatiediagram</w:t>
      </w:r>
    </w:p>
    <w:p w14:paraId="7C7CCA9D" w14:textId="77777777" w:rsidR="00C94D25" w:rsidRPr="005B4A70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77FD60DA" w14:textId="3C6EA2DF" w:rsidR="00412467" w:rsidRDefault="00951994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  <w:r w:rsidRPr="00951994">
        <w:rPr>
          <w:noProof/>
          <w:color w:val="595959" w:themeColor="text1" w:themeTint="A6"/>
          <w:lang w:eastAsia="en-US"/>
        </w:rPr>
        <w:drawing>
          <wp:inline distT="0" distB="0" distL="0" distR="0" wp14:anchorId="7B6B09B8" wp14:editId="6744F69E">
            <wp:extent cx="4572000" cy="3312795"/>
            <wp:effectExtent l="0" t="0" r="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8FAB" w14:textId="77777777" w:rsidR="00412467" w:rsidRPr="00762C84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6C4373B0" w:rsidR="00C94D25" w:rsidRPr="006E45DC" w:rsidRDefault="00EC60C9" w:rsidP="00C94D25">
      <w:pPr>
        <w:pStyle w:val="Kop1"/>
        <w:rPr>
          <w:lang w:val="nl-NL"/>
        </w:rPr>
      </w:pPr>
      <w:r w:rsidRPr="00EC60C9">
        <w:rPr>
          <w:lang w:val="nl-NL"/>
        </w:rPr>
        <w:t>Lijst van schermen</w:t>
      </w:r>
    </w:p>
    <w:p w14:paraId="3C848027" w14:textId="31132DA8" w:rsidR="00C94D25" w:rsidRDefault="00C94D25" w:rsidP="008E24A7">
      <w:pPr>
        <w:pStyle w:val="Lijstopsomteken"/>
        <w:numPr>
          <w:ilvl w:val="0"/>
          <w:numId w:val="0"/>
        </w:numPr>
        <w:rPr>
          <w:lang w:val="nl-NL"/>
        </w:rPr>
      </w:pPr>
    </w:p>
    <w:tbl>
      <w:tblPr>
        <w:tblStyle w:val="Tabelraster"/>
        <w:tblW w:w="0" w:type="auto"/>
        <w:tblLook w:val="0000" w:firstRow="0" w:lastRow="0" w:firstColumn="0" w:lastColumn="0" w:noHBand="0" w:noVBand="0"/>
      </w:tblPr>
      <w:tblGrid>
        <w:gridCol w:w="1798"/>
        <w:gridCol w:w="1797"/>
        <w:gridCol w:w="1797"/>
        <w:gridCol w:w="1798"/>
      </w:tblGrid>
      <w:tr w:rsidR="005F0E78" w14:paraId="74C176FD" w14:textId="77777777" w:rsidTr="005F0E78">
        <w:tc>
          <w:tcPr>
            <w:tcW w:w="1800" w:type="dxa"/>
          </w:tcPr>
          <w:p w14:paraId="46214C94" w14:textId="303BD4C3" w:rsidR="005F0E78" w:rsidRP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color w:val="000000" w:themeColor="text1"/>
                <w:lang w:val="nl-NL"/>
              </w:rPr>
            </w:pPr>
            <w:r w:rsidRPr="005F0E78">
              <w:rPr>
                <w:color w:val="000000" w:themeColor="text1"/>
                <w:lang w:val="nl-NL"/>
              </w:rPr>
              <w:t>Naam pagina</w:t>
            </w:r>
          </w:p>
        </w:tc>
        <w:tc>
          <w:tcPr>
            <w:tcW w:w="1800" w:type="dxa"/>
          </w:tcPr>
          <w:p w14:paraId="06839260" w14:textId="066E48F1" w:rsidR="005F0E78" w:rsidRP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color w:val="000000" w:themeColor="text1"/>
                <w:lang w:val="nl-NL"/>
              </w:rPr>
            </w:pPr>
            <w:r w:rsidRPr="005F0E78">
              <w:rPr>
                <w:color w:val="000000" w:themeColor="text1"/>
                <w:lang w:val="nl-NL"/>
              </w:rPr>
              <w:t>Formulier</w:t>
            </w:r>
          </w:p>
        </w:tc>
        <w:tc>
          <w:tcPr>
            <w:tcW w:w="1800" w:type="dxa"/>
          </w:tcPr>
          <w:p w14:paraId="009320BB" w14:textId="7C9FF9A2" w:rsidR="005F0E78" w:rsidRP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color w:val="000000" w:themeColor="text1"/>
                <w:lang w:val="nl-NL"/>
              </w:rPr>
            </w:pPr>
            <w:r w:rsidRPr="005F0E78">
              <w:rPr>
                <w:color w:val="000000" w:themeColor="text1"/>
                <w:lang w:val="nl-NL"/>
              </w:rPr>
              <w:t>Functie</w:t>
            </w:r>
          </w:p>
        </w:tc>
        <w:tc>
          <w:tcPr>
            <w:tcW w:w="1800" w:type="dxa"/>
          </w:tcPr>
          <w:p w14:paraId="275B4DB9" w14:textId="2AD46AC0" w:rsidR="005F0E78" w:rsidRP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color w:val="000000" w:themeColor="text1"/>
                <w:lang w:val="nl-NL"/>
              </w:rPr>
            </w:pPr>
            <w:r w:rsidRPr="005F0E78">
              <w:rPr>
                <w:color w:val="000000" w:themeColor="text1"/>
                <w:lang w:val="nl-NL"/>
              </w:rPr>
              <w:t>Afwijkend ontwerp</w:t>
            </w:r>
          </w:p>
        </w:tc>
      </w:tr>
      <w:tr w:rsidR="005F0E78" w14:paraId="19AF96DA" w14:textId="77777777" w:rsidTr="005F0E78">
        <w:tc>
          <w:tcPr>
            <w:tcW w:w="1800" w:type="dxa"/>
          </w:tcPr>
          <w:p w14:paraId="3CFEC9E0" w14:textId="5A989507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Laadscherm</w:t>
            </w:r>
          </w:p>
        </w:tc>
        <w:tc>
          <w:tcPr>
            <w:tcW w:w="1800" w:type="dxa"/>
          </w:tcPr>
          <w:p w14:paraId="15935F48" w14:textId="75C3EBCF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800" w:type="dxa"/>
          </w:tcPr>
          <w:p w14:paraId="51BB1CE1" w14:textId="6825270B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Laden van de applicatie</w:t>
            </w:r>
          </w:p>
        </w:tc>
        <w:tc>
          <w:tcPr>
            <w:tcW w:w="1800" w:type="dxa"/>
          </w:tcPr>
          <w:p w14:paraId="124FC7C5" w14:textId="63DE741F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5F0E78" w14:paraId="12B9A7C0" w14:textId="77777777" w:rsidTr="005F0E78">
        <w:tc>
          <w:tcPr>
            <w:tcW w:w="1800" w:type="dxa"/>
          </w:tcPr>
          <w:p w14:paraId="003AEB36" w14:textId="46411348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Startscherm</w:t>
            </w:r>
          </w:p>
        </w:tc>
        <w:tc>
          <w:tcPr>
            <w:tcW w:w="1800" w:type="dxa"/>
          </w:tcPr>
          <w:p w14:paraId="6F5E2B10" w14:textId="3B913030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800" w:type="dxa"/>
          </w:tcPr>
          <w:p w14:paraId="0AA70AB7" w14:textId="7D5A0182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Kiezen tussen modus</w:t>
            </w:r>
          </w:p>
        </w:tc>
        <w:tc>
          <w:tcPr>
            <w:tcW w:w="1800" w:type="dxa"/>
          </w:tcPr>
          <w:p w14:paraId="4552C0C2" w14:textId="3A47500D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</w:tr>
      <w:tr w:rsidR="005F0E78" w14:paraId="1BA031ED" w14:textId="77777777" w:rsidTr="005F0E78">
        <w:tc>
          <w:tcPr>
            <w:tcW w:w="1800" w:type="dxa"/>
          </w:tcPr>
          <w:p w14:paraId="1F105DA8" w14:textId="13B7A2C2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Speel</w:t>
            </w:r>
          </w:p>
        </w:tc>
        <w:tc>
          <w:tcPr>
            <w:tcW w:w="1800" w:type="dxa"/>
          </w:tcPr>
          <w:p w14:paraId="51E5B1E6" w14:textId="1897A06B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800" w:type="dxa"/>
          </w:tcPr>
          <w:p w14:paraId="73E6A369" w14:textId="26EE6D29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Spel spelen</w:t>
            </w:r>
          </w:p>
        </w:tc>
        <w:tc>
          <w:tcPr>
            <w:tcW w:w="1800" w:type="dxa"/>
          </w:tcPr>
          <w:p w14:paraId="7217F1B2" w14:textId="68EDBE72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5F0E78" w14:paraId="1DE78D30" w14:textId="77777777" w:rsidTr="005F0E78">
        <w:tc>
          <w:tcPr>
            <w:tcW w:w="1800" w:type="dxa"/>
          </w:tcPr>
          <w:p w14:paraId="629951C2" w14:textId="51069AF5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Oefen</w:t>
            </w:r>
          </w:p>
        </w:tc>
        <w:tc>
          <w:tcPr>
            <w:tcW w:w="1800" w:type="dxa"/>
          </w:tcPr>
          <w:p w14:paraId="2EE27D6F" w14:textId="12F80341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800" w:type="dxa"/>
          </w:tcPr>
          <w:p w14:paraId="41F2D73A" w14:textId="7AC1474E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Oefenen</w:t>
            </w:r>
          </w:p>
        </w:tc>
        <w:tc>
          <w:tcPr>
            <w:tcW w:w="1800" w:type="dxa"/>
          </w:tcPr>
          <w:p w14:paraId="1C37A5FD" w14:textId="4870AB58" w:rsidR="005F0E78" w:rsidRDefault="005F0E78" w:rsidP="008E24A7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</w:tbl>
    <w:p w14:paraId="35BC97EB" w14:textId="4940A887" w:rsidR="00BF696C" w:rsidRDefault="00BF696C" w:rsidP="008E24A7">
      <w:pPr>
        <w:pStyle w:val="Lijstopsomteken"/>
        <w:numPr>
          <w:ilvl w:val="0"/>
          <w:numId w:val="0"/>
        </w:numPr>
        <w:rPr>
          <w:lang w:val="nl-NL"/>
        </w:rPr>
      </w:pPr>
    </w:p>
    <w:p w14:paraId="508E2F77" w14:textId="3FF04D5F" w:rsidR="003A2628" w:rsidRDefault="003A2628" w:rsidP="008E24A7">
      <w:pPr>
        <w:pStyle w:val="Lijstopsomteken"/>
        <w:numPr>
          <w:ilvl w:val="0"/>
          <w:numId w:val="0"/>
        </w:numPr>
        <w:rPr>
          <w:lang w:val="nl-NL"/>
        </w:rPr>
      </w:pPr>
    </w:p>
    <w:p w14:paraId="00D4FA9A" w14:textId="3FE08B1F" w:rsidR="003A2628" w:rsidRDefault="003A2628" w:rsidP="008E24A7">
      <w:pPr>
        <w:pStyle w:val="Lijstopsomteken"/>
        <w:numPr>
          <w:ilvl w:val="0"/>
          <w:numId w:val="0"/>
        </w:numPr>
        <w:rPr>
          <w:lang w:val="nl-NL"/>
        </w:rPr>
      </w:pPr>
    </w:p>
    <w:p w14:paraId="2445FFFA" w14:textId="77777777" w:rsidR="003A2628" w:rsidRDefault="003A2628" w:rsidP="008E24A7">
      <w:pPr>
        <w:pStyle w:val="Lijstopsomteken"/>
        <w:numPr>
          <w:ilvl w:val="0"/>
          <w:numId w:val="0"/>
        </w:numPr>
        <w:rPr>
          <w:lang w:val="nl-NL"/>
        </w:rPr>
      </w:pPr>
    </w:p>
    <w:p w14:paraId="42351B01" w14:textId="77777777" w:rsidR="0062703A" w:rsidRPr="000A3618" w:rsidRDefault="0062703A" w:rsidP="00C94D25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14:paraId="0A59D01B" w14:textId="1E9D6697" w:rsidR="00C94D25" w:rsidRPr="002E3856" w:rsidRDefault="00C94D25" w:rsidP="00C94D25">
      <w:pPr>
        <w:pStyle w:val="Kop1"/>
        <w:rPr>
          <w:lang w:val="nl-NL"/>
        </w:rPr>
      </w:pPr>
      <w:r w:rsidRPr="000A3618">
        <w:rPr>
          <w:lang w:val="nl-NL"/>
        </w:rPr>
        <w:lastRenderedPageBreak/>
        <w:t xml:space="preserve"> </w:t>
      </w:r>
      <w:r w:rsidR="00EC60C9" w:rsidRPr="00EC60C9">
        <w:rPr>
          <w:lang w:val="nl-NL"/>
        </w:rPr>
        <w:t>Schermontwerp (Human Computer Interface</w:t>
      </w:r>
      <w:r w:rsidR="00EC60C9">
        <w:rPr>
          <w:lang w:val="nl-NL"/>
        </w:rPr>
        <w:t>)</w:t>
      </w:r>
    </w:p>
    <w:p w14:paraId="32914E03" w14:textId="5E6EE2C0" w:rsidR="00C94D25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72F6972E" w14:textId="77777777" w:rsidR="008B587A" w:rsidRDefault="008B587A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5AFCF812" w14:textId="0CFC5F17" w:rsidR="008D37F4" w:rsidRPr="00CF6809" w:rsidRDefault="003A2628" w:rsidP="008D37F4">
      <w:pPr>
        <w:pStyle w:val="Geenafstand"/>
        <w:rPr>
          <w:lang w:val="nl-NL"/>
        </w:rPr>
      </w:pPr>
      <w:r w:rsidRPr="003A2628">
        <w:rPr>
          <w:noProof/>
        </w:rPr>
        <w:drawing>
          <wp:inline distT="0" distB="0" distL="0" distR="0" wp14:anchorId="48D8BC9D" wp14:editId="3DC8A2E9">
            <wp:extent cx="3939881" cy="4160881"/>
            <wp:effectExtent l="0" t="0" r="381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F4" w:rsidRPr="00CF6809" w:rsidSect="00344472"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D9A8E" w14:textId="77777777" w:rsidR="00BF678A" w:rsidRDefault="00BF678A">
      <w:pPr>
        <w:spacing w:line="240" w:lineRule="auto"/>
      </w:pPr>
      <w:r>
        <w:separator/>
      </w:r>
    </w:p>
  </w:endnote>
  <w:endnote w:type="continuationSeparator" w:id="0">
    <w:p w14:paraId="41EED42A" w14:textId="77777777" w:rsidR="00BF678A" w:rsidRDefault="00BF6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5061D2EB" w:rsidR="00DC78E0" w:rsidRPr="00190922" w:rsidRDefault="00DC78E0" w:rsidP="00190922">
        <w:pPr>
          <w:pStyle w:val="Voettekst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DC78E0" w:rsidRPr="00B92744" w:rsidRDefault="00DC78E0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>Eefje Karremans, Jorden van Vegten,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DC78E0" w:rsidRPr="00B92744" w:rsidRDefault="00DC78E0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>Eefje Karremans, Jorden van Vegten,</w:t>
                          </w:r>
                          <w:r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B3006C">
          <w:rPr>
            <w:noProof/>
          </w:rPr>
          <w:t>1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6DB13" w14:textId="77777777" w:rsidR="00DC78E0" w:rsidRDefault="00DC78E0">
    <w:pPr>
      <w:pStyle w:val="Voetteks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69AB614F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5DB05" w14:textId="77777777" w:rsidR="00BF678A" w:rsidRDefault="00BF678A">
      <w:pPr>
        <w:spacing w:line="240" w:lineRule="auto"/>
      </w:pPr>
      <w:r>
        <w:separator/>
      </w:r>
    </w:p>
  </w:footnote>
  <w:footnote w:type="continuationSeparator" w:id="0">
    <w:p w14:paraId="6EB1BBA3" w14:textId="77777777" w:rsidR="00BF678A" w:rsidRDefault="00BF6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083D" w14:textId="61B891BE" w:rsidR="00DC78E0" w:rsidRDefault="00DC78E0">
    <w:pPr>
      <w:pStyle w:val="Koptekst"/>
    </w:pPr>
    <w:r>
      <w:rPr>
        <w:noProof/>
        <w:lang w:eastAsia="en-US"/>
      </w:rPr>
      <w:drawing>
        <wp:anchor distT="0" distB="0" distL="114300" distR="114300" simplePos="0" relativeHeight="251666432" behindDoc="1" locked="0" layoutInCell="1" allowOverlap="1" wp14:anchorId="00BC02F1" wp14:editId="0F18DFEC">
          <wp:simplePos x="0" y="0"/>
          <wp:positionH relativeFrom="column">
            <wp:posOffset>-5745480</wp:posOffset>
          </wp:positionH>
          <wp:positionV relativeFrom="paragraph">
            <wp:posOffset>204470</wp:posOffset>
          </wp:positionV>
          <wp:extent cx="9847944" cy="8701405"/>
          <wp:effectExtent l="0" t="0" r="0" b="0"/>
          <wp:wrapNone/>
          <wp:docPr id="1" name="Picture 1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7944" cy="870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AEF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97"/>
    <w:rsid w:val="00004EC4"/>
    <w:rsid w:val="00005A98"/>
    <w:rsid w:val="00012F13"/>
    <w:rsid w:val="00016917"/>
    <w:rsid w:val="000228C0"/>
    <w:rsid w:val="00036B72"/>
    <w:rsid w:val="00054721"/>
    <w:rsid w:val="000547CB"/>
    <w:rsid w:val="000558D5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B6649"/>
    <w:rsid w:val="001C30B8"/>
    <w:rsid w:val="001C4D4E"/>
    <w:rsid w:val="001F2104"/>
    <w:rsid w:val="001F30A0"/>
    <w:rsid w:val="00200A3D"/>
    <w:rsid w:val="00265A76"/>
    <w:rsid w:val="002827AD"/>
    <w:rsid w:val="00295AB8"/>
    <w:rsid w:val="002B6487"/>
    <w:rsid w:val="002C17C9"/>
    <w:rsid w:val="002D6D73"/>
    <w:rsid w:val="002F1C41"/>
    <w:rsid w:val="003302D1"/>
    <w:rsid w:val="0033035F"/>
    <w:rsid w:val="003322DC"/>
    <w:rsid w:val="00344472"/>
    <w:rsid w:val="003769A2"/>
    <w:rsid w:val="003A1E6B"/>
    <w:rsid w:val="003A2628"/>
    <w:rsid w:val="003B36D2"/>
    <w:rsid w:val="003C1E78"/>
    <w:rsid w:val="003D2429"/>
    <w:rsid w:val="003E1CD2"/>
    <w:rsid w:val="00411D2A"/>
    <w:rsid w:val="00412467"/>
    <w:rsid w:val="00414292"/>
    <w:rsid w:val="00430D21"/>
    <w:rsid w:val="00440444"/>
    <w:rsid w:val="0047082C"/>
    <w:rsid w:val="004868E1"/>
    <w:rsid w:val="00492067"/>
    <w:rsid w:val="0049315C"/>
    <w:rsid w:val="004B2ACA"/>
    <w:rsid w:val="004B36FC"/>
    <w:rsid w:val="004E624A"/>
    <w:rsid w:val="00524EE3"/>
    <w:rsid w:val="0054166A"/>
    <w:rsid w:val="00541D83"/>
    <w:rsid w:val="00566A88"/>
    <w:rsid w:val="005700B0"/>
    <w:rsid w:val="00582F81"/>
    <w:rsid w:val="005B6CA3"/>
    <w:rsid w:val="005E2557"/>
    <w:rsid w:val="005E5B7A"/>
    <w:rsid w:val="005F0E78"/>
    <w:rsid w:val="00616AC2"/>
    <w:rsid w:val="0062703A"/>
    <w:rsid w:val="0064264C"/>
    <w:rsid w:val="00663631"/>
    <w:rsid w:val="00663EAB"/>
    <w:rsid w:val="0068199C"/>
    <w:rsid w:val="00696259"/>
    <w:rsid w:val="006A6AC6"/>
    <w:rsid w:val="006C287D"/>
    <w:rsid w:val="006E4ED3"/>
    <w:rsid w:val="006F579F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13EBD"/>
    <w:rsid w:val="00827C3D"/>
    <w:rsid w:val="00863B93"/>
    <w:rsid w:val="00882E6A"/>
    <w:rsid w:val="008B587A"/>
    <w:rsid w:val="008C7D1A"/>
    <w:rsid w:val="008D37F4"/>
    <w:rsid w:val="008E200A"/>
    <w:rsid w:val="008E24A7"/>
    <w:rsid w:val="00907DD2"/>
    <w:rsid w:val="009127A8"/>
    <w:rsid w:val="009466EC"/>
    <w:rsid w:val="00951994"/>
    <w:rsid w:val="00953FDD"/>
    <w:rsid w:val="0098659A"/>
    <w:rsid w:val="00987471"/>
    <w:rsid w:val="009B0674"/>
    <w:rsid w:val="009C4C97"/>
    <w:rsid w:val="009E15A3"/>
    <w:rsid w:val="009E7DDF"/>
    <w:rsid w:val="00A24674"/>
    <w:rsid w:val="00A575FF"/>
    <w:rsid w:val="00A90561"/>
    <w:rsid w:val="00A9277A"/>
    <w:rsid w:val="00A97DE1"/>
    <w:rsid w:val="00AA480C"/>
    <w:rsid w:val="00AA60D3"/>
    <w:rsid w:val="00B11431"/>
    <w:rsid w:val="00B3006C"/>
    <w:rsid w:val="00B32D44"/>
    <w:rsid w:val="00B438F7"/>
    <w:rsid w:val="00B46725"/>
    <w:rsid w:val="00B65055"/>
    <w:rsid w:val="00B92744"/>
    <w:rsid w:val="00BE1236"/>
    <w:rsid w:val="00BF678A"/>
    <w:rsid w:val="00BF696C"/>
    <w:rsid w:val="00C11469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5219D"/>
    <w:rsid w:val="00D53CE3"/>
    <w:rsid w:val="00D54EC8"/>
    <w:rsid w:val="00DC6131"/>
    <w:rsid w:val="00DC78E0"/>
    <w:rsid w:val="00DE3E0D"/>
    <w:rsid w:val="00E45332"/>
    <w:rsid w:val="00E67E65"/>
    <w:rsid w:val="00EC60C9"/>
    <w:rsid w:val="00EF74E1"/>
    <w:rsid w:val="00F06295"/>
    <w:rsid w:val="00F72A56"/>
    <w:rsid w:val="00FB6661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397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1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18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3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799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1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226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3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010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8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637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95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63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63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9435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4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1753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4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921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469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4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469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621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8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63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8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293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7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375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9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455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9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1736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4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6848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9D3CB-EB98-4881-9AE1-6B5CA1F3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266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jorden van vegten</cp:lastModifiedBy>
  <cp:revision>39</cp:revision>
  <dcterms:created xsi:type="dcterms:W3CDTF">2019-08-29T11:00:00Z</dcterms:created>
  <dcterms:modified xsi:type="dcterms:W3CDTF">2019-10-30T11:10:00Z</dcterms:modified>
  <cp:contentStatus/>
</cp:coreProperties>
</file>