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20253929" w:rsidR="00C94D25" w:rsidRPr="00ED6DA3" w:rsidRDefault="00ED6DA3" w:rsidP="00C64763">
      <w:pPr>
        <w:pStyle w:val="Titel"/>
        <w:spacing w:before="4440"/>
        <w:rPr>
          <w:sz w:val="56"/>
          <w:lang w:val="nl-NL"/>
        </w:rPr>
      </w:pPr>
      <w:bookmarkStart w:id="0" w:name="_GoBack"/>
      <w:r w:rsidRPr="00ED6DA3">
        <w:rPr>
          <w:sz w:val="56"/>
          <w:lang w:val="nl-NL"/>
        </w:rPr>
        <w:t xml:space="preserve">Project </w:t>
      </w:r>
      <w:proofErr w:type="spellStart"/>
      <w:r w:rsidRPr="00ED6DA3">
        <w:rPr>
          <w:sz w:val="56"/>
          <w:lang w:val="nl-NL"/>
        </w:rPr>
        <w:t>android</w:t>
      </w:r>
      <w:proofErr w:type="spellEnd"/>
    </w:p>
    <w:bookmarkEnd w:id="0"/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proofErr w:type="spellStart"/>
      <w:r w:rsidR="00C64763"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4B30EB55" w:rsidR="00C94D25" w:rsidRPr="009E3FBE" w:rsidRDefault="00FC19C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Klassendiagrammen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88313F1" w14:textId="440FA033" w:rsidR="00C94D25" w:rsidRDefault="00FC19C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Entiteit Relatie Diagram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blz.</w:t>
      </w:r>
      <w:r w:rsidR="00294A1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51E288A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A0A35D" w14:textId="3C553D88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D264EBE" w14:textId="7B601B26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FE8667" w14:textId="77777777" w:rsidR="007C5726" w:rsidRPr="009E3FBE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54B7BEFE" w:rsidR="00C94D25" w:rsidRPr="00FC19C7" w:rsidRDefault="00FC19C7" w:rsidP="00813EBD">
      <w:pPr>
        <w:pStyle w:val="Kop1"/>
        <w:rPr>
          <w:lang w:val="nl-NL"/>
        </w:rPr>
      </w:pPr>
      <w:r w:rsidRPr="00FC19C7">
        <w:rPr>
          <w:lang w:val="nl-NL"/>
        </w:rPr>
        <w:lastRenderedPageBreak/>
        <w:t>Klassendiagrammen</w:t>
      </w:r>
    </w:p>
    <w:p w14:paraId="381F9226" w14:textId="54679E76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65E5D014" w14:textId="48FD7D14" w:rsidR="00D54EC8" w:rsidRDefault="00C03943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  <w:r w:rsidRPr="00C03943">
        <w:rPr>
          <w:noProof/>
          <w:lang w:eastAsia="en-US"/>
        </w:rPr>
        <w:drawing>
          <wp:inline distT="0" distB="0" distL="0" distR="0" wp14:anchorId="3FB43D03" wp14:editId="3F3DFA30">
            <wp:extent cx="4572000" cy="131254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A3E2B11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20F9AFFA" w:rsidR="00C94D25" w:rsidRPr="005B4A70" w:rsidRDefault="00FC19C7" w:rsidP="00C94D25">
      <w:pPr>
        <w:pStyle w:val="Kop1"/>
        <w:rPr>
          <w:lang w:val="nl-NL"/>
        </w:rPr>
      </w:pPr>
      <w:r w:rsidRPr="00FC19C7">
        <w:rPr>
          <w:lang w:val="nl-NL"/>
        </w:rPr>
        <w:t>Entiteit Relatie Diagram (ERD</w:t>
      </w:r>
      <w:r>
        <w:rPr>
          <w:lang w:val="nl-NL"/>
        </w:rPr>
        <w:t>)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5AFCF812" w14:textId="644C01BC" w:rsidR="008D37F4" w:rsidRPr="00CF6809" w:rsidRDefault="007C5726" w:rsidP="007C5726">
      <w:pPr>
        <w:pStyle w:val="Lijstopsomteken"/>
        <w:numPr>
          <w:ilvl w:val="0"/>
          <w:numId w:val="0"/>
        </w:numPr>
        <w:ind w:left="216"/>
        <w:rPr>
          <w:lang w:val="nl-NL"/>
        </w:rPr>
      </w:pPr>
      <w:r w:rsidRPr="007C5726">
        <w:rPr>
          <w:noProof/>
          <w:lang w:eastAsia="en-US"/>
        </w:rPr>
        <w:drawing>
          <wp:inline distT="0" distB="0" distL="0" distR="0" wp14:anchorId="52EB695B" wp14:editId="2C359CA7">
            <wp:extent cx="2575783" cy="2415749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F4" w:rsidRPr="00CF6809" w:rsidSect="00344472">
      <w:footerReference w:type="default" r:id="rId10"/>
      <w:headerReference w:type="first" r:id="rId11"/>
      <w:footerReference w:type="first" r:id="rId12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D5B1" w14:textId="77777777" w:rsidR="00B06B8D" w:rsidRDefault="00B06B8D">
      <w:pPr>
        <w:spacing w:line="240" w:lineRule="auto"/>
      </w:pPr>
      <w:r>
        <w:separator/>
      </w:r>
    </w:p>
  </w:endnote>
  <w:endnote w:type="continuationSeparator" w:id="0">
    <w:p w14:paraId="2CB3BE8B" w14:textId="77777777" w:rsidR="00B06B8D" w:rsidRDefault="00B06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50F27065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ED6DA3">
          <w:rPr>
            <w:noProof/>
          </w:rPr>
          <w:t>2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AF775" w14:textId="77777777" w:rsidR="00B06B8D" w:rsidRDefault="00B06B8D">
      <w:pPr>
        <w:spacing w:line="240" w:lineRule="auto"/>
      </w:pPr>
      <w:r>
        <w:separator/>
      </w:r>
    </w:p>
  </w:footnote>
  <w:footnote w:type="continuationSeparator" w:id="0">
    <w:p w14:paraId="276A5D1F" w14:textId="77777777" w:rsidR="00B06B8D" w:rsidRDefault="00B06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583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0A6D3F"/>
    <w:rsid w:val="00122300"/>
    <w:rsid w:val="001524DF"/>
    <w:rsid w:val="001564EF"/>
    <w:rsid w:val="00164D64"/>
    <w:rsid w:val="001668E8"/>
    <w:rsid w:val="00180589"/>
    <w:rsid w:val="00190922"/>
    <w:rsid w:val="00192BA9"/>
    <w:rsid w:val="001B6649"/>
    <w:rsid w:val="001C30B8"/>
    <w:rsid w:val="001C4D4E"/>
    <w:rsid w:val="001F2104"/>
    <w:rsid w:val="001F30A0"/>
    <w:rsid w:val="00200A3D"/>
    <w:rsid w:val="00232720"/>
    <w:rsid w:val="00265A76"/>
    <w:rsid w:val="002827AD"/>
    <w:rsid w:val="00294A11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2467"/>
    <w:rsid w:val="00414292"/>
    <w:rsid w:val="00430D21"/>
    <w:rsid w:val="0044044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F0E78"/>
    <w:rsid w:val="00616AC2"/>
    <w:rsid w:val="0062703A"/>
    <w:rsid w:val="0064264C"/>
    <w:rsid w:val="00663631"/>
    <w:rsid w:val="00663EAB"/>
    <w:rsid w:val="0068199C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C5726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238ED"/>
    <w:rsid w:val="009466EC"/>
    <w:rsid w:val="00951994"/>
    <w:rsid w:val="00953FDD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06B8D"/>
    <w:rsid w:val="00B11431"/>
    <w:rsid w:val="00B32D44"/>
    <w:rsid w:val="00B438F7"/>
    <w:rsid w:val="00B46725"/>
    <w:rsid w:val="00B65055"/>
    <w:rsid w:val="00B92744"/>
    <w:rsid w:val="00BE1236"/>
    <w:rsid w:val="00BF696C"/>
    <w:rsid w:val="00C03943"/>
    <w:rsid w:val="00C11469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074A2"/>
    <w:rsid w:val="00D24925"/>
    <w:rsid w:val="00D5219D"/>
    <w:rsid w:val="00D53CE3"/>
    <w:rsid w:val="00D54EC8"/>
    <w:rsid w:val="00DC6131"/>
    <w:rsid w:val="00DC78E0"/>
    <w:rsid w:val="00DE3E0D"/>
    <w:rsid w:val="00E45332"/>
    <w:rsid w:val="00E67E65"/>
    <w:rsid w:val="00EC60C9"/>
    <w:rsid w:val="00ED6DA3"/>
    <w:rsid w:val="00EF74E1"/>
    <w:rsid w:val="00F06295"/>
    <w:rsid w:val="00F32E92"/>
    <w:rsid w:val="00F72A56"/>
    <w:rsid w:val="00FB6661"/>
    <w:rsid w:val="00FC19C7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56D0-8B7E-41E4-A598-CB126928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1920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44</cp:revision>
  <dcterms:created xsi:type="dcterms:W3CDTF">2019-08-29T11:00:00Z</dcterms:created>
  <dcterms:modified xsi:type="dcterms:W3CDTF">2019-10-30T11:07:00Z</dcterms:modified>
  <cp:contentStatus/>
</cp:coreProperties>
</file>