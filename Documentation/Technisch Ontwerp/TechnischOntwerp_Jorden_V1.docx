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2777469F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004EC4">
        <w:rPr>
          <w:lang w:val="nl-NL"/>
        </w:rPr>
        <w:t xml:space="preserve"> </w:t>
      </w:r>
      <w:r>
        <w:rPr>
          <w:lang w:val="nl-NL"/>
        </w:rPr>
        <w:t>Eef</w:t>
      </w:r>
      <w:r w:rsidR="00D5219D">
        <w:rPr>
          <w:lang w:val="nl-NL"/>
        </w:rPr>
        <w:t xml:space="preserve">je Karremans, Jorden van Vegten en </w:t>
      </w:r>
      <w:r w:rsidR="00DC78E0">
        <w:rPr>
          <w:lang w:val="nl-NL"/>
        </w:rPr>
        <w:t xml:space="preserve">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5A7854D0" w14:textId="77777777" w:rsidR="001B6649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14:paraId="18AC4DDE" w14:textId="0DE25016" w:rsidR="00C64763" w:rsidRDefault="00DC78E0" w:rsidP="00C64763">
      <w:pPr>
        <w:pStyle w:val="ContactInfo"/>
        <w:rPr>
          <w:lang w:val="nl-NL"/>
        </w:rPr>
      </w:pPr>
      <w:r>
        <w:rPr>
          <w:lang w:val="nl-NL"/>
        </w:rPr>
        <w:t xml:space="preserve">Projectleider: M. </w:t>
      </w:r>
      <w:proofErr w:type="spellStart"/>
      <w:r w:rsidR="00C64763"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4B30EB55" w:rsidR="00C94D25" w:rsidRPr="009E3FBE" w:rsidRDefault="00FC19C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Klassendiagrammen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388313F1" w14:textId="25C534A5" w:rsidR="00C94D25" w:rsidRDefault="00FC19C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Entiteit Relatie Diagram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6C662ED5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71FA5B4" w14:textId="7F8CD758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92E4D58" w14:textId="1205609B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57C52A" w14:textId="73FFED9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4A2241" w14:textId="51E288A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A0A35D" w14:textId="3C553D88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D264EBE" w14:textId="7B601B26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0FE8667" w14:textId="77777777" w:rsidR="007C5726" w:rsidRPr="009E3FBE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54B7BEFE" w:rsidR="00C94D25" w:rsidRPr="00FC19C7" w:rsidRDefault="00FC19C7" w:rsidP="00813EBD">
      <w:pPr>
        <w:pStyle w:val="Kop1"/>
        <w:rPr>
          <w:lang w:val="nl-NL"/>
        </w:rPr>
      </w:pPr>
      <w:r w:rsidRPr="00FC19C7">
        <w:rPr>
          <w:lang w:val="nl-NL"/>
        </w:rPr>
        <w:lastRenderedPageBreak/>
        <w:t>Klassendiagrammen</w:t>
      </w:r>
    </w:p>
    <w:p w14:paraId="381F9226" w14:textId="54679E76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65E5D014" w14:textId="48FD7D14" w:rsidR="00D54EC8" w:rsidRDefault="00C03943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  <w:r w:rsidRPr="00C03943">
        <w:rPr>
          <w:lang w:val="nl-NL"/>
        </w:rPr>
        <w:drawing>
          <wp:inline distT="0" distB="0" distL="0" distR="0" wp14:anchorId="3FB43D03" wp14:editId="3F3DFA30">
            <wp:extent cx="4572000" cy="131254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88D" w14:textId="10EA1BEB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03DADCA" w14:textId="7A3E2B11" w:rsidR="00D54EC8" w:rsidRPr="006E45DC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  <w:bookmarkStart w:id="0" w:name="_GoBack"/>
      <w:bookmarkEnd w:id="0"/>
    </w:p>
    <w:p w14:paraId="2E368443" w14:textId="20F9AFFA" w:rsidR="00C94D25" w:rsidRPr="005B4A70" w:rsidRDefault="00FC19C7" w:rsidP="00C94D25">
      <w:pPr>
        <w:pStyle w:val="Kop1"/>
        <w:rPr>
          <w:lang w:val="nl-NL"/>
        </w:rPr>
      </w:pPr>
      <w:r w:rsidRPr="00FC19C7">
        <w:rPr>
          <w:lang w:val="nl-NL"/>
        </w:rPr>
        <w:t>Entiteit Relatie Diagram (ERD</w:t>
      </w:r>
      <w:r>
        <w:rPr>
          <w:lang w:val="nl-NL"/>
        </w:rPr>
        <w:t>)</w:t>
      </w:r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5AFCF812" w14:textId="644C01BC" w:rsidR="008D37F4" w:rsidRPr="00CF6809" w:rsidRDefault="007C5726" w:rsidP="007C5726">
      <w:pPr>
        <w:pStyle w:val="Lijstopsomteken"/>
        <w:numPr>
          <w:ilvl w:val="0"/>
          <w:numId w:val="0"/>
        </w:numPr>
        <w:ind w:left="216"/>
        <w:rPr>
          <w:lang w:val="nl-NL"/>
        </w:rPr>
      </w:pPr>
      <w:r w:rsidRPr="007C5726">
        <w:rPr>
          <w:noProof/>
          <w:lang w:eastAsia="en-US"/>
        </w:rPr>
        <w:drawing>
          <wp:inline distT="0" distB="0" distL="0" distR="0" wp14:anchorId="52EB695B" wp14:editId="2C359CA7">
            <wp:extent cx="2575783" cy="2415749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F4" w:rsidRPr="00CF6809" w:rsidSect="00344472">
      <w:footerReference w:type="default" r:id="rId10"/>
      <w:headerReference w:type="first" r:id="rId11"/>
      <w:footerReference w:type="first" r:id="rId12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4BDCC" w14:textId="77777777" w:rsidR="009238ED" w:rsidRDefault="009238ED">
      <w:pPr>
        <w:spacing w:line="240" w:lineRule="auto"/>
      </w:pPr>
      <w:r>
        <w:separator/>
      </w:r>
    </w:p>
  </w:endnote>
  <w:endnote w:type="continuationSeparator" w:id="0">
    <w:p w14:paraId="1CE9B8DB" w14:textId="77777777" w:rsidR="009238ED" w:rsidRDefault="00923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D55E328" w:rsidR="00DC78E0" w:rsidRPr="00190922" w:rsidRDefault="00DC78E0" w:rsidP="00190922">
        <w:pPr>
          <w:pStyle w:val="Voettekst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DC78E0" w:rsidRPr="00B92744" w:rsidRDefault="00DC78E0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>Eefje Karremans, Jorden van Vegten,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DC78E0" w:rsidRPr="00B92744" w:rsidRDefault="00DC78E0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C03943">
          <w:rPr>
            <w:noProof/>
          </w:rPr>
          <w:t>2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DB13" w14:textId="77777777" w:rsidR="00DC78E0" w:rsidRDefault="00DC78E0">
    <w:pPr>
      <w:pStyle w:val="Voetteks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605DA" w14:textId="77777777" w:rsidR="009238ED" w:rsidRDefault="009238ED">
      <w:pPr>
        <w:spacing w:line="240" w:lineRule="auto"/>
      </w:pPr>
      <w:r>
        <w:separator/>
      </w:r>
    </w:p>
  </w:footnote>
  <w:footnote w:type="continuationSeparator" w:id="0">
    <w:p w14:paraId="06C432EB" w14:textId="77777777" w:rsidR="009238ED" w:rsidRDefault="009238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083D" w14:textId="61B891BE" w:rsidR="00DC78E0" w:rsidRDefault="00DC78E0">
    <w:pPr>
      <w:pStyle w:val="Koptekst"/>
    </w:pP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B0D2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7"/>
    <w:rsid w:val="00004EC4"/>
    <w:rsid w:val="00005A98"/>
    <w:rsid w:val="00012F13"/>
    <w:rsid w:val="00016917"/>
    <w:rsid w:val="000228C0"/>
    <w:rsid w:val="00036B72"/>
    <w:rsid w:val="00054721"/>
    <w:rsid w:val="000547CB"/>
    <w:rsid w:val="000558D5"/>
    <w:rsid w:val="00056976"/>
    <w:rsid w:val="000A08C7"/>
    <w:rsid w:val="000A6D3F"/>
    <w:rsid w:val="00122300"/>
    <w:rsid w:val="001524DF"/>
    <w:rsid w:val="001564EF"/>
    <w:rsid w:val="00164D64"/>
    <w:rsid w:val="001668E8"/>
    <w:rsid w:val="00180589"/>
    <w:rsid w:val="00190922"/>
    <w:rsid w:val="00192BA9"/>
    <w:rsid w:val="001B6649"/>
    <w:rsid w:val="001C30B8"/>
    <w:rsid w:val="001C4D4E"/>
    <w:rsid w:val="001F2104"/>
    <w:rsid w:val="001F30A0"/>
    <w:rsid w:val="00200A3D"/>
    <w:rsid w:val="00265A76"/>
    <w:rsid w:val="002827AD"/>
    <w:rsid w:val="00295AB8"/>
    <w:rsid w:val="002B6487"/>
    <w:rsid w:val="002C17C9"/>
    <w:rsid w:val="002D6D73"/>
    <w:rsid w:val="002F1C41"/>
    <w:rsid w:val="003302D1"/>
    <w:rsid w:val="0033035F"/>
    <w:rsid w:val="003322DC"/>
    <w:rsid w:val="00344472"/>
    <w:rsid w:val="003769A2"/>
    <w:rsid w:val="003A1E6B"/>
    <w:rsid w:val="003A2628"/>
    <w:rsid w:val="003B36D2"/>
    <w:rsid w:val="003C1E78"/>
    <w:rsid w:val="003D2429"/>
    <w:rsid w:val="003E1CD2"/>
    <w:rsid w:val="00412467"/>
    <w:rsid w:val="00414292"/>
    <w:rsid w:val="00430D21"/>
    <w:rsid w:val="00440444"/>
    <w:rsid w:val="0047082C"/>
    <w:rsid w:val="004868E1"/>
    <w:rsid w:val="00492067"/>
    <w:rsid w:val="0049315C"/>
    <w:rsid w:val="004B2ACA"/>
    <w:rsid w:val="004B36FC"/>
    <w:rsid w:val="004E624A"/>
    <w:rsid w:val="00524EE3"/>
    <w:rsid w:val="0054166A"/>
    <w:rsid w:val="00541D83"/>
    <w:rsid w:val="00566A88"/>
    <w:rsid w:val="005700B0"/>
    <w:rsid w:val="00582F81"/>
    <w:rsid w:val="005B6CA3"/>
    <w:rsid w:val="005E2557"/>
    <w:rsid w:val="005F0E78"/>
    <w:rsid w:val="00616AC2"/>
    <w:rsid w:val="0062703A"/>
    <w:rsid w:val="0064264C"/>
    <w:rsid w:val="00663631"/>
    <w:rsid w:val="00663EAB"/>
    <w:rsid w:val="0068199C"/>
    <w:rsid w:val="00696259"/>
    <w:rsid w:val="006A6AC6"/>
    <w:rsid w:val="006C287D"/>
    <w:rsid w:val="006E4ED3"/>
    <w:rsid w:val="006F579F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C5726"/>
    <w:rsid w:val="007F6BE5"/>
    <w:rsid w:val="00813EBD"/>
    <w:rsid w:val="00827C3D"/>
    <w:rsid w:val="00863B93"/>
    <w:rsid w:val="00882E6A"/>
    <w:rsid w:val="008B587A"/>
    <w:rsid w:val="008C7D1A"/>
    <w:rsid w:val="008D37F4"/>
    <w:rsid w:val="008E200A"/>
    <w:rsid w:val="008E24A7"/>
    <w:rsid w:val="00907DD2"/>
    <w:rsid w:val="009127A8"/>
    <w:rsid w:val="009238ED"/>
    <w:rsid w:val="009466EC"/>
    <w:rsid w:val="00951994"/>
    <w:rsid w:val="00953FDD"/>
    <w:rsid w:val="0098659A"/>
    <w:rsid w:val="00987471"/>
    <w:rsid w:val="009B0674"/>
    <w:rsid w:val="009C4C97"/>
    <w:rsid w:val="009E15A3"/>
    <w:rsid w:val="009E7DDF"/>
    <w:rsid w:val="00A24674"/>
    <w:rsid w:val="00A575FF"/>
    <w:rsid w:val="00A90561"/>
    <w:rsid w:val="00A9277A"/>
    <w:rsid w:val="00A97DE1"/>
    <w:rsid w:val="00AA480C"/>
    <w:rsid w:val="00AA60D3"/>
    <w:rsid w:val="00B11431"/>
    <w:rsid w:val="00B32D44"/>
    <w:rsid w:val="00B438F7"/>
    <w:rsid w:val="00B46725"/>
    <w:rsid w:val="00B65055"/>
    <w:rsid w:val="00B92744"/>
    <w:rsid w:val="00BE1236"/>
    <w:rsid w:val="00BF696C"/>
    <w:rsid w:val="00C03943"/>
    <w:rsid w:val="00C11469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074A2"/>
    <w:rsid w:val="00D24925"/>
    <w:rsid w:val="00D5219D"/>
    <w:rsid w:val="00D53CE3"/>
    <w:rsid w:val="00D54EC8"/>
    <w:rsid w:val="00DC6131"/>
    <w:rsid w:val="00DC78E0"/>
    <w:rsid w:val="00DE3E0D"/>
    <w:rsid w:val="00E45332"/>
    <w:rsid w:val="00E67E65"/>
    <w:rsid w:val="00EC60C9"/>
    <w:rsid w:val="00EF74E1"/>
    <w:rsid w:val="00F06295"/>
    <w:rsid w:val="00F32E92"/>
    <w:rsid w:val="00F72A56"/>
    <w:rsid w:val="00FB6661"/>
    <w:rsid w:val="00FC19C7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39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3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79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22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01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8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37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9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63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6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3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4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75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92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69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4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6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62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3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293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375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45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1736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4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84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C4EB-77D7-4146-B432-50AF2FF1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1919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jorden van vegten</cp:lastModifiedBy>
  <cp:revision>41</cp:revision>
  <dcterms:created xsi:type="dcterms:W3CDTF">2019-08-29T11:00:00Z</dcterms:created>
  <dcterms:modified xsi:type="dcterms:W3CDTF">2019-10-13T18:26:00Z</dcterms:modified>
  <cp:contentStatus/>
</cp:coreProperties>
</file>