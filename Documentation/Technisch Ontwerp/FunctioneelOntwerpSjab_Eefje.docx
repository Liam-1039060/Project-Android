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4D9574E" w:rsidR="00C94D25" w:rsidRDefault="001931F1" w:rsidP="001931F1">
      <w:pPr>
        <w:pStyle w:val="Title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449B7D3D" w:rsidR="001931F1" w:rsidRPr="001931F1" w:rsidRDefault="001931F1" w:rsidP="001931F1">
      <w:pPr>
        <w:pStyle w:val="Title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proofErr w:type="spellStart"/>
      <w:r w:rsidR="004F6EC2">
        <w:rPr>
          <w:color w:val="A5A5A5" w:themeColor="background2" w:themeShade="BF"/>
          <w:sz w:val="40"/>
          <w:szCs w:val="40"/>
          <w:lang w:val="nl-NL"/>
        </w:rPr>
        <w:t>Technies</w:t>
      </w:r>
      <w:proofErr w:type="spellEnd"/>
      <w:r w:rsidRPr="001931F1">
        <w:rPr>
          <w:color w:val="A5A5A5" w:themeColor="background2" w:themeShade="BF"/>
          <w:sz w:val="40"/>
          <w:szCs w:val="40"/>
          <w:lang w:val="nl-NL"/>
        </w:rPr>
        <w:t xml:space="preserve">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69F5A459" w:rsidR="00C94D25" w:rsidRPr="009E3FBE" w:rsidRDefault="001931F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Inleidng</w:t>
      </w:r>
    </w:p>
    <w:p w14:paraId="06DB8602" w14:textId="6338E6B9" w:rsidR="001931F1" w:rsidRPr="001931F1" w:rsidRDefault="001931F1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begin"/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instrText xml:space="preserve"> TOC \o "1-3" \h \z \u </w:instrText>
      </w: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separate"/>
      </w:r>
      <w:hyperlink w:anchor="_Toc19569377" w:history="1"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 xml:space="preserve">Inleiding </w:t>
        </w:r>
        <w:r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ab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_Toc19569377 \h </w:instrText>
        </w:r>
        <w:r w:rsidRPr="001931F1">
          <w:rPr>
            <w:noProof/>
            <w:webHidden/>
            <w:color w:val="418AB3" w:themeColor="accent1"/>
            <w:sz w:val="56"/>
            <w:szCs w:val="56"/>
          </w:rPr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Pr="001931F1">
          <w:rPr>
            <w:noProof/>
            <w:webHidden/>
            <w:color w:val="418AB3" w:themeColor="accent1"/>
            <w:sz w:val="56"/>
            <w:szCs w:val="56"/>
          </w:rPr>
          <w:t>1</w:t>
        </w:r>
        <w:r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2EB0B386" w14:textId="49B69994" w:rsidR="001931F1" w:rsidRPr="001931F1" w:rsidRDefault="00CE1F65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8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Klassen Diagram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_Toc19569378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36BF8103" w14:textId="14E6F301" w:rsidR="001931F1" w:rsidRPr="001931F1" w:rsidRDefault="00CE1F65">
      <w:pPr>
        <w:pStyle w:val="TOC1"/>
        <w:tabs>
          <w:tab w:val="right" w:pos="7190"/>
        </w:tabs>
        <w:rPr>
          <w:noProof/>
          <w:color w:val="418AB3" w:themeColor="accent1"/>
          <w:sz w:val="56"/>
          <w:szCs w:val="56"/>
        </w:rPr>
      </w:pPr>
      <w:hyperlink w:anchor="_Toc19569379" w:history="1">
        <w:r w:rsidR="004F6EC2">
          <w:rPr>
            <w:rStyle w:val="Hyperlink"/>
            <w:noProof/>
            <w:color w:val="418AB3" w:themeColor="accent1"/>
            <w:sz w:val="56"/>
            <w:szCs w:val="56"/>
            <w:lang w:val="nl-NL"/>
          </w:rPr>
          <w:t>Erd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ab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begin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instrText xml:space="preserve"> PAGEREF _Toc19569379 \h </w:instrTex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separate"/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t>2</w:t>
        </w:r>
        <w:r w:rsidR="001931F1" w:rsidRPr="001931F1">
          <w:rPr>
            <w:noProof/>
            <w:webHidden/>
            <w:color w:val="418AB3" w:themeColor="accent1"/>
            <w:sz w:val="56"/>
            <w:szCs w:val="56"/>
          </w:rPr>
          <w:fldChar w:fldCharType="end"/>
        </w:r>
      </w:hyperlink>
    </w:p>
    <w:p w14:paraId="17A0E403" w14:textId="40DB1C45" w:rsidR="00C94D25" w:rsidRDefault="001931F1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 w:rsidRPr="001931F1">
        <w:rPr>
          <w:rFonts w:asciiTheme="majorHAnsi" w:hAnsiTheme="majorHAnsi" w:cstheme="majorHAnsi"/>
          <w:color w:val="418AB3" w:themeColor="accent1"/>
          <w:sz w:val="56"/>
          <w:szCs w:val="56"/>
          <w:lang w:val="nl-NL"/>
        </w:rPr>
        <w:fldChar w:fldCharType="end"/>
      </w: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13DF1857" w:rsidR="00C94D25" w:rsidRPr="00813EBD" w:rsidRDefault="00366643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Klassen Diagram</w:t>
      </w:r>
    </w:p>
    <w:p w14:paraId="0AB55E9A" w14:textId="1F472A16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08265B3F" w14:textId="77777777" w:rsidR="00025502" w:rsidRDefault="00025502" w:rsidP="008C7D1A">
      <w:pPr>
        <w:rPr>
          <w:lang w:val="nl-NL"/>
        </w:rPr>
      </w:pP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  <w:bookmarkStart w:id="0" w:name="_GoBack"/>
      <w:bookmarkEnd w:id="0"/>
    </w:p>
    <w:p w14:paraId="2E368443" w14:textId="2E5CE494" w:rsidR="00C94D25" w:rsidRPr="005B4A70" w:rsidRDefault="00366643" w:rsidP="00C94D25">
      <w:pPr>
        <w:pStyle w:val="Heading1"/>
        <w:rPr>
          <w:lang w:val="nl-NL"/>
        </w:rPr>
      </w:pPr>
      <w:r>
        <w:rPr>
          <w:lang w:val="nl-NL"/>
        </w:rPr>
        <w:t>ERD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5A89AD80" w:rsidR="00412467" w:rsidRDefault="00B458D2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6ED1DE1D" wp14:editId="55CE8BF3">
            <wp:extent cx="6227898" cy="2758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132" cy="27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E730" w14:textId="77777777" w:rsidR="00CE1F65" w:rsidRDefault="00CE1F65">
      <w:pPr>
        <w:spacing w:line="240" w:lineRule="auto"/>
      </w:pPr>
      <w:r>
        <w:separator/>
      </w:r>
    </w:p>
  </w:endnote>
  <w:endnote w:type="continuationSeparator" w:id="0">
    <w:p w14:paraId="3609F8B6" w14:textId="77777777" w:rsidR="00CE1F65" w:rsidRDefault="00CE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F106F" w14:textId="77777777" w:rsidR="00CE1F65" w:rsidRDefault="00CE1F65">
      <w:pPr>
        <w:spacing w:line="240" w:lineRule="auto"/>
      </w:pPr>
      <w:r>
        <w:separator/>
      </w:r>
    </w:p>
  </w:footnote>
  <w:footnote w:type="continuationSeparator" w:id="0">
    <w:p w14:paraId="590063EC" w14:textId="77777777" w:rsidR="00CE1F65" w:rsidRDefault="00CE1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F4C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66643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4F6EC2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8384B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58D2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1F65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1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0611-4A69-4826-9B31-292C715E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2</cp:revision>
  <dcterms:created xsi:type="dcterms:W3CDTF">2019-10-10T10:13:00Z</dcterms:created>
  <dcterms:modified xsi:type="dcterms:W3CDTF">2019-10-10T10:13:00Z</dcterms:modified>
  <cp:contentStatus/>
</cp:coreProperties>
</file>