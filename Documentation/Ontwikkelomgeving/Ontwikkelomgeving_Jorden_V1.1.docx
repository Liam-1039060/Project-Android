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8DCA8" w14:textId="6309A675" w:rsidR="00C94D25" w:rsidRPr="00DE5FB8" w:rsidRDefault="00DE5FB8" w:rsidP="00C64763">
      <w:pPr>
        <w:pStyle w:val="Titel"/>
        <w:spacing w:before="4440"/>
        <w:rPr>
          <w:sz w:val="56"/>
          <w:lang w:val="nl-NL"/>
        </w:rPr>
      </w:pPr>
      <w:r w:rsidRPr="00DE5FB8">
        <w:rPr>
          <w:sz w:val="56"/>
          <w:lang w:val="nl-NL"/>
        </w:rPr>
        <w:t>Project 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2777469F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004EC4">
        <w:rPr>
          <w:lang w:val="nl-NL"/>
        </w:rPr>
        <w:t xml:space="preserve"> </w:t>
      </w:r>
      <w:r>
        <w:rPr>
          <w:lang w:val="nl-NL"/>
        </w:rPr>
        <w:t>Eef</w:t>
      </w:r>
      <w:r w:rsidR="00D5219D">
        <w:rPr>
          <w:lang w:val="nl-NL"/>
        </w:rPr>
        <w:t xml:space="preserve">je Karremans, Jorden van Vegten en </w:t>
      </w:r>
      <w:r w:rsidR="00DC78E0">
        <w:rPr>
          <w:lang w:val="nl-NL"/>
        </w:rPr>
        <w:t xml:space="preserve">Liam </w:t>
      </w:r>
      <w:r>
        <w:rPr>
          <w:lang w:val="nl-NL"/>
        </w:rPr>
        <w:t>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5A7854D0" w14:textId="77777777" w:rsidR="001B6649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14:paraId="18AC4DDE" w14:textId="0DE25016" w:rsidR="00C64763" w:rsidRDefault="00DC78E0" w:rsidP="00C64763">
      <w:pPr>
        <w:pStyle w:val="ContactInfo"/>
        <w:rPr>
          <w:lang w:val="nl-NL"/>
        </w:rPr>
      </w:pPr>
      <w:r>
        <w:rPr>
          <w:lang w:val="nl-NL"/>
        </w:rPr>
        <w:t xml:space="preserve">Projectleider: M. </w:t>
      </w:r>
      <w:r w:rsidR="00C64763" w:rsidRPr="001A371B">
        <w:rPr>
          <w:lang w:val="nl-NL"/>
        </w:rPr>
        <w:t>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2035A3E0" w:rsidR="00C94D25" w:rsidRPr="009E3FBE" w:rsidRDefault="00190CCF" w:rsidP="00C94D25">
      <w:pPr>
        <w:pStyle w:val="Kop1"/>
        <w:rPr>
          <w:lang w:val="nl-NL"/>
        </w:rPr>
      </w:pPr>
      <w:r>
        <w:rPr>
          <w:lang w:val="nl-NL"/>
        </w:rPr>
        <w:lastRenderedPageBreak/>
        <w:t>Ontwikkel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13112097" w:rsidR="00C94D25" w:rsidRPr="009E3FBE" w:rsidRDefault="00190CCF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Hardware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388313F1" w14:textId="2281B6D1" w:rsidR="00C94D25" w:rsidRDefault="00190CCF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Software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FC19C7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FC19C7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blz.</w:t>
      </w:r>
      <w:r w:rsidR="00DE5FB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  <w:bookmarkStart w:id="0" w:name="_GoBack"/>
      <w:bookmarkEnd w:id="0"/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6C662ED5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71FA5B4" w14:textId="7F8CD758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92E4D58" w14:textId="1205609B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57C52A" w14:textId="73FFED9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4A2241" w14:textId="51E288A3" w:rsidR="00EC60C9" w:rsidRDefault="00EC60C9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A0A35D" w14:textId="3C553D88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D264EBE" w14:textId="7B601B26" w:rsidR="007C5726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0FE8667" w14:textId="77777777" w:rsidR="007C5726" w:rsidRPr="009E3FBE" w:rsidRDefault="007C5726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3B938DAD" w:rsidR="00C94D25" w:rsidRPr="00FC19C7" w:rsidRDefault="00190CCF" w:rsidP="00813EBD">
      <w:pPr>
        <w:pStyle w:val="Kop1"/>
        <w:rPr>
          <w:lang w:val="nl-NL"/>
        </w:rPr>
      </w:pPr>
      <w:r>
        <w:rPr>
          <w:lang w:val="nl-NL"/>
        </w:rPr>
        <w:lastRenderedPageBreak/>
        <w:t>hardware</w:t>
      </w:r>
    </w:p>
    <w:p w14:paraId="381F9226" w14:textId="54679E76" w:rsidR="00412467" w:rsidRDefault="00412467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555"/>
        <w:gridCol w:w="5635"/>
      </w:tblGrid>
      <w:tr w:rsidR="00686E6F" w14:paraId="1AC62DB9" w14:textId="77777777" w:rsidTr="00686E6F">
        <w:tc>
          <w:tcPr>
            <w:tcW w:w="1555" w:type="dxa"/>
          </w:tcPr>
          <w:p w14:paraId="4986F731" w14:textId="548D7F1B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Apparaat</w:t>
            </w:r>
          </w:p>
        </w:tc>
        <w:tc>
          <w:tcPr>
            <w:tcW w:w="5635" w:type="dxa"/>
          </w:tcPr>
          <w:p w14:paraId="59C5F7F4" w14:textId="53CA33BA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Vereisten</w:t>
            </w:r>
          </w:p>
        </w:tc>
      </w:tr>
      <w:tr w:rsidR="00686E6F" w14:paraId="027C5BC4" w14:textId="77777777" w:rsidTr="00686E6F">
        <w:tc>
          <w:tcPr>
            <w:tcW w:w="1555" w:type="dxa"/>
          </w:tcPr>
          <w:p w14:paraId="7150BB9F" w14:textId="4A4E7E88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Laptop</w:t>
            </w:r>
          </w:p>
        </w:tc>
        <w:tc>
          <w:tcPr>
            <w:tcW w:w="5635" w:type="dxa"/>
          </w:tcPr>
          <w:p w14:paraId="1AF6981C" w14:textId="7CD2340C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 xml:space="preserve">- 50 GB schijfruimte </w:t>
            </w:r>
          </w:p>
          <w:p w14:paraId="5BF58E7E" w14:textId="77777777" w:rsidR="00686E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- 8 GB RAM</w:t>
            </w:r>
          </w:p>
          <w:p w14:paraId="413AA944" w14:textId="2E0A5F31" w:rsidR="00935F6F" w:rsidRDefault="00686E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- i3 processor</w:t>
            </w:r>
          </w:p>
        </w:tc>
      </w:tr>
      <w:tr w:rsidR="00935F6F" w14:paraId="31A725D9" w14:textId="77777777" w:rsidTr="00686E6F">
        <w:tc>
          <w:tcPr>
            <w:tcW w:w="1555" w:type="dxa"/>
          </w:tcPr>
          <w:p w14:paraId="7BCBE6F5" w14:textId="086F55E1" w:rsidR="00935F6F" w:rsidRDefault="00935F6F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Internet</w:t>
            </w:r>
          </w:p>
        </w:tc>
        <w:tc>
          <w:tcPr>
            <w:tcW w:w="5635" w:type="dxa"/>
          </w:tcPr>
          <w:p w14:paraId="58683ADD" w14:textId="32C2A5B1" w:rsidR="00935F6F" w:rsidRDefault="00B60DAC" w:rsidP="00B6505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2.4</w:t>
            </w:r>
            <w:r w:rsidR="00935F6F">
              <w:rPr>
                <w:lang w:val="nl-NL"/>
              </w:rPr>
              <w:t>Ghz</w:t>
            </w:r>
          </w:p>
        </w:tc>
      </w:tr>
    </w:tbl>
    <w:p w14:paraId="65E5D014" w14:textId="254BE7E4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4EF2188D" w14:textId="10EA1BEB" w:rsidR="00D54EC8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003DADCA" w14:textId="7A3E2B11" w:rsidR="00D54EC8" w:rsidRPr="006E45DC" w:rsidRDefault="00D54EC8" w:rsidP="00B6505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683326A6" w:rsidR="00C94D25" w:rsidRPr="005B4A70" w:rsidRDefault="00190CCF" w:rsidP="00C94D25">
      <w:pPr>
        <w:pStyle w:val="Kop1"/>
        <w:rPr>
          <w:lang w:val="nl-NL"/>
        </w:rPr>
      </w:pPr>
      <w:r>
        <w:rPr>
          <w:lang w:val="nl-NL"/>
        </w:rPr>
        <w:t>software</w:t>
      </w:r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Tabelraster"/>
        <w:tblW w:w="0" w:type="auto"/>
        <w:tblLook w:val="0000" w:firstRow="0" w:lastRow="0" w:firstColumn="0" w:lastColumn="0" w:noHBand="0" w:noVBand="0"/>
      </w:tblPr>
      <w:tblGrid>
        <w:gridCol w:w="1271"/>
        <w:gridCol w:w="1701"/>
        <w:gridCol w:w="1843"/>
        <w:gridCol w:w="2375"/>
      </w:tblGrid>
      <w:tr w:rsidR="00465124" w14:paraId="6756E80B" w14:textId="77777777" w:rsidTr="00465124">
        <w:tc>
          <w:tcPr>
            <w:tcW w:w="1271" w:type="dxa"/>
          </w:tcPr>
          <w:p w14:paraId="06130BEA" w14:textId="05B82DDE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23BCCE5A" w14:textId="13F1B57A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843" w:type="dxa"/>
          </w:tcPr>
          <w:p w14:paraId="1D451677" w14:textId="751BDBEB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Installatie</w:t>
            </w:r>
          </w:p>
        </w:tc>
        <w:tc>
          <w:tcPr>
            <w:tcW w:w="2375" w:type="dxa"/>
          </w:tcPr>
          <w:p w14:paraId="7E7B9D85" w14:textId="0B89C52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65124" w14:paraId="0B81F1E2" w14:textId="77777777" w:rsidTr="00465124">
        <w:tc>
          <w:tcPr>
            <w:tcW w:w="1271" w:type="dxa"/>
          </w:tcPr>
          <w:p w14:paraId="0C10E5CF" w14:textId="795F6840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Chrome</w:t>
            </w:r>
          </w:p>
        </w:tc>
        <w:tc>
          <w:tcPr>
            <w:tcW w:w="1701" w:type="dxa"/>
          </w:tcPr>
          <w:p w14:paraId="7F4CFAAE" w14:textId="12AE4F4C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 w:rsidRPr="00465124">
              <w:rPr>
                <w:lang w:val="nl-NL"/>
              </w:rPr>
              <w:t>77.0.3865.120</w:t>
            </w:r>
          </w:p>
        </w:tc>
        <w:tc>
          <w:tcPr>
            <w:tcW w:w="1843" w:type="dxa"/>
          </w:tcPr>
          <w:p w14:paraId="4739E62A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133FA3F7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465124" w14:paraId="282D367D" w14:textId="77777777" w:rsidTr="00465124">
        <w:tc>
          <w:tcPr>
            <w:tcW w:w="1271" w:type="dxa"/>
          </w:tcPr>
          <w:p w14:paraId="13291298" w14:textId="5F55BCAC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Android Studio</w:t>
            </w:r>
          </w:p>
        </w:tc>
        <w:tc>
          <w:tcPr>
            <w:tcW w:w="1701" w:type="dxa"/>
          </w:tcPr>
          <w:p w14:paraId="29BAFA22" w14:textId="6873A801" w:rsidR="00465124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3.5</w:t>
            </w:r>
          </w:p>
        </w:tc>
        <w:tc>
          <w:tcPr>
            <w:tcW w:w="1843" w:type="dxa"/>
          </w:tcPr>
          <w:p w14:paraId="051AA493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6A28540C" w14:textId="77777777" w:rsidR="00465124" w:rsidRDefault="00465124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B72085" w14:paraId="783F9606" w14:textId="77777777" w:rsidTr="00465124">
        <w:tc>
          <w:tcPr>
            <w:tcW w:w="1271" w:type="dxa"/>
          </w:tcPr>
          <w:p w14:paraId="5162A120" w14:textId="77777777" w:rsidR="00B72085" w:rsidRDefault="00B72085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Android</w:t>
            </w:r>
          </w:p>
          <w:p w14:paraId="60A23F43" w14:textId="38EBB673" w:rsidR="00B72085" w:rsidRDefault="00B72085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(emulatie)</w:t>
            </w:r>
          </w:p>
        </w:tc>
        <w:tc>
          <w:tcPr>
            <w:tcW w:w="1701" w:type="dxa"/>
          </w:tcPr>
          <w:p w14:paraId="4B61D56A" w14:textId="30AC54D3" w:rsidR="00B72085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Interface versie 27</w:t>
            </w:r>
          </w:p>
        </w:tc>
        <w:tc>
          <w:tcPr>
            <w:tcW w:w="1843" w:type="dxa"/>
          </w:tcPr>
          <w:p w14:paraId="034528D1" w14:textId="77777777" w:rsidR="00B72085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0F3B7D38" w14:textId="77777777" w:rsidR="00B72085" w:rsidRDefault="00B72085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1498BDB6" w14:textId="77777777" w:rsidTr="00465124">
        <w:tc>
          <w:tcPr>
            <w:tcW w:w="1271" w:type="dxa"/>
          </w:tcPr>
          <w:p w14:paraId="1AA85DFD" w14:textId="2521760E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Word</w:t>
            </w:r>
          </w:p>
        </w:tc>
        <w:tc>
          <w:tcPr>
            <w:tcW w:w="1701" w:type="dxa"/>
          </w:tcPr>
          <w:p w14:paraId="482A75F9" w14:textId="53334B0E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2016 release</w:t>
            </w:r>
          </w:p>
        </w:tc>
        <w:tc>
          <w:tcPr>
            <w:tcW w:w="1843" w:type="dxa"/>
          </w:tcPr>
          <w:p w14:paraId="1FFC9ABD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38C910DD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7D03D3A7" w14:textId="77777777" w:rsidTr="00465124">
        <w:tc>
          <w:tcPr>
            <w:tcW w:w="1271" w:type="dxa"/>
          </w:tcPr>
          <w:p w14:paraId="0F21C92B" w14:textId="48E916C1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Visio</w:t>
            </w:r>
          </w:p>
        </w:tc>
        <w:tc>
          <w:tcPr>
            <w:tcW w:w="1701" w:type="dxa"/>
          </w:tcPr>
          <w:p w14:paraId="1E2F2933" w14:textId="2AF67194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2016 release</w:t>
            </w:r>
          </w:p>
        </w:tc>
        <w:tc>
          <w:tcPr>
            <w:tcW w:w="1843" w:type="dxa"/>
          </w:tcPr>
          <w:p w14:paraId="124C544F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154B18D1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6EA61336" w14:textId="77777777" w:rsidTr="00465124">
        <w:tc>
          <w:tcPr>
            <w:tcW w:w="1271" w:type="dxa"/>
          </w:tcPr>
          <w:p w14:paraId="14025064" w14:textId="42C295A7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Github</w:t>
            </w:r>
          </w:p>
        </w:tc>
        <w:tc>
          <w:tcPr>
            <w:tcW w:w="1701" w:type="dxa"/>
          </w:tcPr>
          <w:p w14:paraId="37D2DAA1" w14:textId="2F84BFAE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2.2.1</w:t>
            </w:r>
          </w:p>
        </w:tc>
        <w:tc>
          <w:tcPr>
            <w:tcW w:w="1843" w:type="dxa"/>
          </w:tcPr>
          <w:p w14:paraId="2F1A2536" w14:textId="37FF82D1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Via school account</w:t>
            </w:r>
          </w:p>
        </w:tc>
        <w:tc>
          <w:tcPr>
            <w:tcW w:w="2375" w:type="dxa"/>
          </w:tcPr>
          <w:p w14:paraId="1912507A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  <w:tr w:rsidR="00935F6F" w14:paraId="535F43C5" w14:textId="77777777" w:rsidTr="00465124">
        <w:tc>
          <w:tcPr>
            <w:tcW w:w="1271" w:type="dxa"/>
          </w:tcPr>
          <w:p w14:paraId="197E5A8D" w14:textId="038F0197" w:rsidR="00935F6F" w:rsidRDefault="00935F6F" w:rsidP="00B72085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Mysql workbench</w:t>
            </w:r>
          </w:p>
        </w:tc>
        <w:tc>
          <w:tcPr>
            <w:tcW w:w="1701" w:type="dxa"/>
          </w:tcPr>
          <w:p w14:paraId="1F648C18" w14:textId="3D843894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  <w:r>
              <w:rPr>
                <w:lang w:val="nl-NL"/>
              </w:rPr>
              <w:t>Latest version</w:t>
            </w:r>
          </w:p>
        </w:tc>
        <w:tc>
          <w:tcPr>
            <w:tcW w:w="1843" w:type="dxa"/>
          </w:tcPr>
          <w:p w14:paraId="6F5F4963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  <w:tc>
          <w:tcPr>
            <w:tcW w:w="2375" w:type="dxa"/>
          </w:tcPr>
          <w:p w14:paraId="358F3E8C" w14:textId="77777777" w:rsidR="00935F6F" w:rsidRDefault="00935F6F" w:rsidP="007C5726">
            <w:pPr>
              <w:pStyle w:val="Lijstopsomteken"/>
              <w:numPr>
                <w:ilvl w:val="0"/>
                <w:numId w:val="0"/>
              </w:numPr>
              <w:rPr>
                <w:lang w:val="nl-NL"/>
              </w:rPr>
            </w:pPr>
          </w:p>
        </w:tc>
      </w:tr>
    </w:tbl>
    <w:p w14:paraId="5AFCF812" w14:textId="4EB402A2" w:rsidR="008D37F4" w:rsidRPr="00CF6809" w:rsidRDefault="008D37F4" w:rsidP="007C5726">
      <w:pPr>
        <w:pStyle w:val="Lijstopsomteken"/>
        <w:numPr>
          <w:ilvl w:val="0"/>
          <w:numId w:val="0"/>
        </w:numPr>
        <w:ind w:left="216"/>
        <w:rPr>
          <w:lang w:val="nl-NL"/>
        </w:rPr>
      </w:pPr>
    </w:p>
    <w:sectPr w:rsidR="008D37F4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04FCD" w14:textId="77777777" w:rsidR="007B7034" w:rsidRDefault="007B7034">
      <w:pPr>
        <w:spacing w:line="240" w:lineRule="auto"/>
      </w:pPr>
      <w:r>
        <w:separator/>
      </w:r>
    </w:p>
  </w:endnote>
  <w:endnote w:type="continuationSeparator" w:id="0">
    <w:p w14:paraId="2E7BCD00" w14:textId="77777777" w:rsidR="007B7034" w:rsidRDefault="007B7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3A658644" w:rsidR="00DC78E0" w:rsidRPr="00190922" w:rsidRDefault="00DC78E0" w:rsidP="00190922">
        <w:pPr>
          <w:pStyle w:val="Voettekst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DC78E0" w:rsidRPr="00B92744" w:rsidRDefault="00DC78E0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>Eefje Karremans, Jorden van Vegten,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DC78E0" w:rsidRPr="00B92744" w:rsidRDefault="00DC78E0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DE5FB8">
          <w:rPr>
            <w:noProof/>
          </w:rPr>
          <w:t>1</w:t>
        </w:r>
        <w:r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DB13" w14:textId="77777777" w:rsidR="00DC78E0" w:rsidRDefault="00DC78E0">
    <w:pPr>
      <w:pStyle w:val="Voetteks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FDE4F" w14:textId="77777777" w:rsidR="007B7034" w:rsidRDefault="007B7034">
      <w:pPr>
        <w:spacing w:line="240" w:lineRule="auto"/>
      </w:pPr>
      <w:r>
        <w:separator/>
      </w:r>
    </w:p>
  </w:footnote>
  <w:footnote w:type="continuationSeparator" w:id="0">
    <w:p w14:paraId="0ADEDCF6" w14:textId="77777777" w:rsidR="007B7034" w:rsidRDefault="007B70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083D" w14:textId="61B891BE" w:rsidR="00DC78E0" w:rsidRDefault="00DC78E0">
    <w:pPr>
      <w:pStyle w:val="Koptekst"/>
    </w:pP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C0A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97"/>
    <w:rsid w:val="00004EC4"/>
    <w:rsid w:val="00005A98"/>
    <w:rsid w:val="00012F13"/>
    <w:rsid w:val="00016917"/>
    <w:rsid w:val="000228C0"/>
    <w:rsid w:val="00036B72"/>
    <w:rsid w:val="00054721"/>
    <w:rsid w:val="000547CB"/>
    <w:rsid w:val="000558D5"/>
    <w:rsid w:val="00056976"/>
    <w:rsid w:val="000A08C7"/>
    <w:rsid w:val="000A6D3F"/>
    <w:rsid w:val="00122300"/>
    <w:rsid w:val="001524DF"/>
    <w:rsid w:val="001564EF"/>
    <w:rsid w:val="00164D64"/>
    <w:rsid w:val="001668E8"/>
    <w:rsid w:val="00180589"/>
    <w:rsid w:val="00190922"/>
    <w:rsid w:val="00190CCF"/>
    <w:rsid w:val="00192BA9"/>
    <w:rsid w:val="001B6649"/>
    <w:rsid w:val="001C30B8"/>
    <w:rsid w:val="001C4D4E"/>
    <w:rsid w:val="001F2104"/>
    <w:rsid w:val="001F30A0"/>
    <w:rsid w:val="00200A3D"/>
    <w:rsid w:val="00265A76"/>
    <w:rsid w:val="002827AD"/>
    <w:rsid w:val="00295AB8"/>
    <w:rsid w:val="002B6487"/>
    <w:rsid w:val="002C17C9"/>
    <w:rsid w:val="002D6D73"/>
    <w:rsid w:val="002F1C41"/>
    <w:rsid w:val="003302D1"/>
    <w:rsid w:val="0033035F"/>
    <w:rsid w:val="003322DC"/>
    <w:rsid w:val="00344472"/>
    <w:rsid w:val="003769A2"/>
    <w:rsid w:val="003A1E6B"/>
    <w:rsid w:val="003A2628"/>
    <w:rsid w:val="003B36D2"/>
    <w:rsid w:val="003C1E78"/>
    <w:rsid w:val="003D2429"/>
    <w:rsid w:val="003E1CD2"/>
    <w:rsid w:val="00412467"/>
    <w:rsid w:val="00414292"/>
    <w:rsid w:val="00430D21"/>
    <w:rsid w:val="00440444"/>
    <w:rsid w:val="00465124"/>
    <w:rsid w:val="0047082C"/>
    <w:rsid w:val="004868E1"/>
    <w:rsid w:val="00492067"/>
    <w:rsid w:val="0049315C"/>
    <w:rsid w:val="004B2ACA"/>
    <w:rsid w:val="004B36FC"/>
    <w:rsid w:val="004E624A"/>
    <w:rsid w:val="00524EE3"/>
    <w:rsid w:val="0054166A"/>
    <w:rsid w:val="00541D83"/>
    <w:rsid w:val="00566A88"/>
    <w:rsid w:val="005700B0"/>
    <w:rsid w:val="00582F81"/>
    <w:rsid w:val="005B6CA3"/>
    <w:rsid w:val="005E2557"/>
    <w:rsid w:val="005F0E78"/>
    <w:rsid w:val="00616AC2"/>
    <w:rsid w:val="0062703A"/>
    <w:rsid w:val="0064264C"/>
    <w:rsid w:val="00663631"/>
    <w:rsid w:val="00663EAB"/>
    <w:rsid w:val="0068199C"/>
    <w:rsid w:val="00686E6F"/>
    <w:rsid w:val="00696259"/>
    <w:rsid w:val="006A6AC6"/>
    <w:rsid w:val="006C287D"/>
    <w:rsid w:val="006E4ED3"/>
    <w:rsid w:val="006F579F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7034"/>
    <w:rsid w:val="007C5726"/>
    <w:rsid w:val="007F6BE5"/>
    <w:rsid w:val="00813EBD"/>
    <w:rsid w:val="00827C3D"/>
    <w:rsid w:val="00863B93"/>
    <w:rsid w:val="00882E6A"/>
    <w:rsid w:val="008B587A"/>
    <w:rsid w:val="008C7D1A"/>
    <w:rsid w:val="008D37F4"/>
    <w:rsid w:val="008E200A"/>
    <w:rsid w:val="008E24A7"/>
    <w:rsid w:val="00907DD2"/>
    <w:rsid w:val="009127A8"/>
    <w:rsid w:val="009238ED"/>
    <w:rsid w:val="00935F6F"/>
    <w:rsid w:val="009466EC"/>
    <w:rsid w:val="00951994"/>
    <w:rsid w:val="00953FDD"/>
    <w:rsid w:val="009677FC"/>
    <w:rsid w:val="0098659A"/>
    <w:rsid w:val="00987471"/>
    <w:rsid w:val="009B0674"/>
    <w:rsid w:val="009C4C97"/>
    <w:rsid w:val="009E15A3"/>
    <w:rsid w:val="009E7DDF"/>
    <w:rsid w:val="00A24674"/>
    <w:rsid w:val="00A575FF"/>
    <w:rsid w:val="00A90561"/>
    <w:rsid w:val="00A9277A"/>
    <w:rsid w:val="00A97DE1"/>
    <w:rsid w:val="00AA480C"/>
    <w:rsid w:val="00AA60D3"/>
    <w:rsid w:val="00B11431"/>
    <w:rsid w:val="00B32D44"/>
    <w:rsid w:val="00B438F7"/>
    <w:rsid w:val="00B46725"/>
    <w:rsid w:val="00B60DAC"/>
    <w:rsid w:val="00B65055"/>
    <w:rsid w:val="00B72085"/>
    <w:rsid w:val="00B92744"/>
    <w:rsid w:val="00BE1236"/>
    <w:rsid w:val="00BF696C"/>
    <w:rsid w:val="00C03943"/>
    <w:rsid w:val="00C11469"/>
    <w:rsid w:val="00C64763"/>
    <w:rsid w:val="00C9489E"/>
    <w:rsid w:val="00C94D25"/>
    <w:rsid w:val="00CA2454"/>
    <w:rsid w:val="00CA7ECC"/>
    <w:rsid w:val="00CC6379"/>
    <w:rsid w:val="00CD5B1F"/>
    <w:rsid w:val="00CE5AC8"/>
    <w:rsid w:val="00CF6809"/>
    <w:rsid w:val="00D0363F"/>
    <w:rsid w:val="00D074A2"/>
    <w:rsid w:val="00D24925"/>
    <w:rsid w:val="00D5219D"/>
    <w:rsid w:val="00D53CE3"/>
    <w:rsid w:val="00D54EC8"/>
    <w:rsid w:val="00DC6131"/>
    <w:rsid w:val="00DC78E0"/>
    <w:rsid w:val="00DE3E0D"/>
    <w:rsid w:val="00DE5FB8"/>
    <w:rsid w:val="00E45332"/>
    <w:rsid w:val="00E67E65"/>
    <w:rsid w:val="00EC60C9"/>
    <w:rsid w:val="00EF74E1"/>
    <w:rsid w:val="00F06295"/>
    <w:rsid w:val="00F32E92"/>
    <w:rsid w:val="00F72A56"/>
    <w:rsid w:val="00FB6661"/>
    <w:rsid w:val="00FC19C7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3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1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8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233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799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226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010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8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37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95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463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6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9435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1753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2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697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4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692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2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62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633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8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93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77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9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1736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4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6848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4461-556E-4675-9985-9F31205D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1996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jorden van vegten</cp:lastModifiedBy>
  <cp:revision>46</cp:revision>
  <dcterms:created xsi:type="dcterms:W3CDTF">2019-08-29T11:00:00Z</dcterms:created>
  <dcterms:modified xsi:type="dcterms:W3CDTF">2019-10-30T11:08:00Z</dcterms:modified>
  <cp:contentStatus/>
</cp:coreProperties>
</file>