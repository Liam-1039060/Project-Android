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1A06E9DF" w:rsidR="00C94D25" w:rsidRDefault="001931F1" w:rsidP="001931F1">
      <w:pPr>
        <w:pStyle w:val="Title"/>
        <w:spacing w:before="4440" w:after="2400"/>
        <w:rPr>
          <w:sz w:val="64"/>
          <w:szCs w:val="64"/>
          <w:lang w:val="nl-NL"/>
        </w:rPr>
      </w:pPr>
      <w:r w:rsidRPr="001931F1">
        <w:rPr>
          <w:sz w:val="64"/>
          <w:szCs w:val="64"/>
          <w:lang w:val="nl-NL"/>
        </w:rPr>
        <w:t>Mobile Project</w:t>
      </w:r>
    </w:p>
    <w:p w14:paraId="10F71884" w14:textId="766A6DC1" w:rsidR="001931F1" w:rsidRPr="001931F1" w:rsidRDefault="001931F1" w:rsidP="003C44F0">
      <w:pPr>
        <w:pStyle w:val="Title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 w:rsidRPr="001931F1">
        <w:rPr>
          <w:color w:val="A5A5A5" w:themeColor="background2" w:themeShade="BF"/>
          <w:sz w:val="40"/>
          <w:szCs w:val="40"/>
          <w:lang w:val="nl-NL"/>
        </w:rPr>
        <w:t xml:space="preserve">   </w:t>
      </w:r>
      <w:r w:rsidR="004F6EC2">
        <w:rPr>
          <w:color w:val="A5A5A5" w:themeColor="background2" w:themeShade="BF"/>
          <w:sz w:val="40"/>
          <w:szCs w:val="40"/>
          <w:lang w:val="nl-NL"/>
        </w:rPr>
        <w:tab/>
        <w:t xml:space="preserve"> </w:t>
      </w:r>
      <w:r w:rsidR="003C44F0">
        <w:rPr>
          <w:color w:val="A5A5A5" w:themeColor="background2" w:themeShade="BF"/>
          <w:sz w:val="40"/>
          <w:szCs w:val="40"/>
          <w:lang w:val="nl-NL"/>
        </w:rPr>
        <w:t>Ontwikkelomgeving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366067F8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931F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, Liam </w:t>
      </w:r>
      <w:proofErr w:type="spellStart"/>
      <w:r>
        <w:rPr>
          <w:lang w:val="nl-NL"/>
        </w:rPr>
        <w:t>Meijles</w:t>
      </w:r>
      <w:proofErr w:type="spellEnd"/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125D54FE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</w:t>
      </w:r>
      <w:r w:rsidR="001931F1">
        <w:rPr>
          <w:lang w:val="nl-NL"/>
        </w:rPr>
        <w:t>Spruitjes]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0382AF75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8941F0">
        <w:rPr>
          <w:lang w:val="nl-NL"/>
        </w:rPr>
        <w:t>10</w:t>
      </w:r>
      <w:r>
        <w:rPr>
          <w:lang w:val="nl-NL"/>
        </w:rPr>
        <w:t>/</w:t>
      </w:r>
      <w:r w:rsidR="008941F0">
        <w:rPr>
          <w:lang w:val="nl-NL"/>
        </w:rPr>
        <w:t>10</w:t>
      </w:r>
      <w:r>
        <w:rPr>
          <w:lang w:val="nl-NL"/>
        </w:rPr>
        <w:t>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nl-NL"/>
        </w:rPr>
        <w:id w:val="264549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CD3FEA9" w14:textId="1696B61E" w:rsidR="003C44F0" w:rsidRDefault="003C44F0">
          <w:pPr>
            <w:pStyle w:val="TOCHeading"/>
          </w:pPr>
          <w:r>
            <w:rPr>
              <w:lang w:val="nl-NL"/>
            </w:rPr>
            <w:t>Inhoud</w:t>
          </w:r>
        </w:p>
        <w:p w14:paraId="048968A0" w14:textId="4919EBFC" w:rsidR="004A3A04" w:rsidRDefault="003C44F0">
          <w:pPr>
            <w:pStyle w:val="TOC1"/>
            <w:tabs>
              <w:tab w:val="right" w:leader="dot" w:pos="7190"/>
            </w:tabs>
            <w:rPr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80597" w:history="1">
            <w:r w:rsidR="004A3A04" w:rsidRPr="00B81E36">
              <w:rPr>
                <w:rStyle w:val="Hyperlink"/>
                <w:noProof/>
                <w:lang w:val="nl-NL"/>
              </w:rPr>
              <w:t>Benodigde hardware</w:t>
            </w:r>
            <w:r w:rsidR="004A3A04">
              <w:rPr>
                <w:noProof/>
                <w:webHidden/>
              </w:rPr>
              <w:tab/>
            </w:r>
            <w:r w:rsidR="004A3A04">
              <w:rPr>
                <w:noProof/>
                <w:webHidden/>
              </w:rPr>
              <w:fldChar w:fldCharType="begin"/>
            </w:r>
            <w:r w:rsidR="004A3A04">
              <w:rPr>
                <w:noProof/>
                <w:webHidden/>
              </w:rPr>
              <w:instrText xml:space="preserve"> PAGEREF _Toc21880597 \h </w:instrText>
            </w:r>
            <w:r w:rsidR="004A3A04">
              <w:rPr>
                <w:noProof/>
                <w:webHidden/>
              </w:rPr>
            </w:r>
            <w:r w:rsidR="004A3A04">
              <w:rPr>
                <w:noProof/>
                <w:webHidden/>
              </w:rPr>
              <w:fldChar w:fldCharType="separate"/>
            </w:r>
            <w:r w:rsidR="004A3A04">
              <w:rPr>
                <w:noProof/>
                <w:webHidden/>
              </w:rPr>
              <w:t>2</w:t>
            </w:r>
            <w:r w:rsidR="004A3A04">
              <w:rPr>
                <w:noProof/>
                <w:webHidden/>
              </w:rPr>
              <w:fldChar w:fldCharType="end"/>
            </w:r>
          </w:hyperlink>
        </w:p>
        <w:p w14:paraId="267F827E" w14:textId="4CEEACCF" w:rsidR="004A3A04" w:rsidRDefault="00281CDF">
          <w:pPr>
            <w:pStyle w:val="TOC1"/>
            <w:tabs>
              <w:tab w:val="right" w:leader="dot" w:pos="7190"/>
            </w:tabs>
            <w:rPr>
              <w:noProof/>
              <w:lang w:val="nl-NL" w:eastAsia="nl-NL"/>
            </w:rPr>
          </w:pPr>
          <w:hyperlink w:anchor="_Toc21880598" w:history="1">
            <w:r w:rsidR="004A3A04" w:rsidRPr="00B81E36">
              <w:rPr>
                <w:rStyle w:val="Hyperlink"/>
                <w:noProof/>
                <w:lang w:val="nl-NL"/>
              </w:rPr>
              <w:t>Benodigde software</w:t>
            </w:r>
            <w:r w:rsidR="004A3A04">
              <w:rPr>
                <w:noProof/>
                <w:webHidden/>
              </w:rPr>
              <w:tab/>
            </w:r>
            <w:r w:rsidR="004A3A04">
              <w:rPr>
                <w:noProof/>
                <w:webHidden/>
              </w:rPr>
              <w:fldChar w:fldCharType="begin"/>
            </w:r>
            <w:r w:rsidR="004A3A04">
              <w:rPr>
                <w:noProof/>
                <w:webHidden/>
              </w:rPr>
              <w:instrText xml:space="preserve"> PAGEREF _Toc21880598 \h </w:instrText>
            </w:r>
            <w:r w:rsidR="004A3A04">
              <w:rPr>
                <w:noProof/>
                <w:webHidden/>
              </w:rPr>
            </w:r>
            <w:r w:rsidR="004A3A04">
              <w:rPr>
                <w:noProof/>
                <w:webHidden/>
              </w:rPr>
              <w:fldChar w:fldCharType="separate"/>
            </w:r>
            <w:r w:rsidR="004A3A04">
              <w:rPr>
                <w:noProof/>
                <w:webHidden/>
              </w:rPr>
              <w:t>2</w:t>
            </w:r>
            <w:r w:rsidR="004A3A04">
              <w:rPr>
                <w:noProof/>
                <w:webHidden/>
              </w:rPr>
              <w:fldChar w:fldCharType="end"/>
            </w:r>
          </w:hyperlink>
        </w:p>
        <w:p w14:paraId="0BDD5A10" w14:textId="6A48C3B8" w:rsidR="003C44F0" w:rsidRDefault="003C44F0">
          <w:r>
            <w:rPr>
              <w:b/>
              <w:bCs/>
            </w:rPr>
            <w:fldChar w:fldCharType="end"/>
          </w:r>
        </w:p>
      </w:sdtContent>
    </w:sdt>
    <w:p w14:paraId="17A0E403" w14:textId="55707E7C" w:rsidR="008941F0" w:rsidRDefault="008941F0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14:paraId="1681D428" w14:textId="19F194CB" w:rsidR="00C94D25" w:rsidRPr="008941F0" w:rsidRDefault="00C94D25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56E5230E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F7EA787" w14:textId="28EDBEE9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3C1B474" w14:textId="7934AEBD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5207860" w14:textId="79B6F47B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CE0B64" w14:textId="4D97ED2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8717AFB" w14:textId="1487E78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C9A837" w14:textId="77777777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08A64CB7" w14:textId="77777777" w:rsidR="008941F0" w:rsidRDefault="008941F0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14:paraId="7EEAA47D" w14:textId="56D2652C" w:rsidR="00C94D25" w:rsidRPr="00813EBD" w:rsidRDefault="003C44F0" w:rsidP="00813EBD">
      <w:pPr>
        <w:pStyle w:val="Heading1"/>
        <w:rPr>
          <w:lang w:val="nl-NL"/>
        </w:rPr>
      </w:pPr>
      <w:bookmarkStart w:id="0" w:name="_Toc21880597"/>
      <w:r>
        <w:rPr>
          <w:lang w:val="nl-NL"/>
        </w:rPr>
        <w:lastRenderedPageBreak/>
        <w:t>Benodigde hardware</w:t>
      </w:r>
      <w:bookmarkEnd w:id="0"/>
    </w:p>
    <w:p w14:paraId="02B6A26A" w14:textId="77777777" w:rsidR="002330D6" w:rsidRDefault="002330D6" w:rsidP="008C7D1A">
      <w:p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</w:p>
    <w:tbl>
      <w:tblPr>
        <w:tblStyle w:val="GridTable1Light-Accent4"/>
        <w:tblW w:w="0" w:type="auto"/>
        <w:tblLook w:val="0000" w:firstRow="0" w:lastRow="0" w:firstColumn="0" w:lastColumn="0" w:noHBand="0" w:noVBand="0"/>
      </w:tblPr>
      <w:tblGrid>
        <w:gridCol w:w="1615"/>
        <w:gridCol w:w="5575"/>
      </w:tblGrid>
      <w:tr w:rsidR="002330D6" w14:paraId="2E11BFE8" w14:textId="77777777" w:rsidTr="008A5B0D">
        <w:tc>
          <w:tcPr>
            <w:tcW w:w="1615" w:type="dxa"/>
            <w:shd w:val="clear" w:color="auto" w:fill="B0D0E2" w:themeFill="accent1" w:themeFillTint="66"/>
          </w:tcPr>
          <w:p w14:paraId="52E1AF46" w14:textId="0247F483" w:rsidR="002330D6" w:rsidRPr="008A5B0D" w:rsidRDefault="008A5B0D" w:rsidP="008C7D1A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</w:pPr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  <w:t>A</w:t>
            </w:r>
            <w:proofErr w:type="spellStart"/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eastAsia="nl-NL"/>
              </w:rPr>
              <w:t>pparaat</w:t>
            </w:r>
            <w:proofErr w:type="spellEnd"/>
          </w:p>
        </w:tc>
        <w:tc>
          <w:tcPr>
            <w:tcW w:w="5575" w:type="dxa"/>
            <w:shd w:val="clear" w:color="auto" w:fill="B0D0E2" w:themeFill="accent1" w:themeFillTint="66"/>
          </w:tcPr>
          <w:p w14:paraId="370DF8E2" w14:textId="09A25721" w:rsidR="002330D6" w:rsidRPr="008A5B0D" w:rsidRDefault="008A5B0D" w:rsidP="008C7D1A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</w:pPr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  <w:t>V</w:t>
            </w:r>
            <w:proofErr w:type="spellStart"/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eastAsia="nl-NL"/>
              </w:rPr>
              <w:t>ereisten</w:t>
            </w:r>
            <w:proofErr w:type="spellEnd"/>
          </w:p>
        </w:tc>
      </w:tr>
      <w:tr w:rsidR="002330D6" w14:paraId="14D287FE" w14:textId="77777777" w:rsidTr="008A5B0D">
        <w:tc>
          <w:tcPr>
            <w:tcW w:w="1615" w:type="dxa"/>
          </w:tcPr>
          <w:p w14:paraId="79FBFDE5" w14:textId="127E09E7" w:rsidR="002330D6" w:rsidRDefault="00034668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Laptop</w:t>
            </w:r>
          </w:p>
        </w:tc>
        <w:tc>
          <w:tcPr>
            <w:tcW w:w="5575" w:type="dxa"/>
          </w:tcPr>
          <w:p w14:paraId="2C6D0985" w14:textId="565DB0B0" w:rsidR="002330D6" w:rsidRDefault="00034668" w:rsidP="0003466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Windows 10 Pro 64-bit</w:t>
            </w:r>
          </w:p>
          <w:p w14:paraId="635027E7" w14:textId="0B2B9326" w:rsidR="00034668" w:rsidRDefault="00034668" w:rsidP="0003466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Intel </w:t>
            </w:r>
            <w:proofErr w:type="spellStart"/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Core</w:t>
            </w:r>
            <w:proofErr w:type="spellEnd"/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 i</w:t>
            </w:r>
            <w:r w:rsidR="00100AF2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7</w:t>
            </w:r>
          </w:p>
          <w:p w14:paraId="0B37AA86" w14:textId="77777777" w:rsidR="00034668" w:rsidRDefault="00034668" w:rsidP="0003466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238GB</w:t>
            </w: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 geheugen</w:t>
            </w:r>
          </w:p>
          <w:p w14:paraId="5348397E" w14:textId="3D037D61" w:rsidR="00034668" w:rsidRPr="00034668" w:rsidRDefault="00EF242A" w:rsidP="0003466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16</w:t>
            </w:r>
            <w:r w:rsidR="00034668"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.00GB</w:t>
            </w:r>
            <w:r w:rsid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 RAM</w:t>
            </w:r>
          </w:p>
        </w:tc>
      </w:tr>
      <w:tr w:rsidR="002330D6" w14:paraId="58ACD601" w14:textId="77777777" w:rsidTr="008A5B0D">
        <w:tc>
          <w:tcPr>
            <w:tcW w:w="1615" w:type="dxa"/>
          </w:tcPr>
          <w:p w14:paraId="6BB7E05B" w14:textId="22054B28" w:rsidR="002330D6" w:rsidRDefault="0015597E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Android telefoon</w:t>
            </w:r>
          </w:p>
        </w:tc>
        <w:tc>
          <w:tcPr>
            <w:tcW w:w="5575" w:type="dxa"/>
          </w:tcPr>
          <w:p w14:paraId="312450E8" w14:textId="77777777" w:rsidR="002330D6" w:rsidRDefault="0015597E" w:rsidP="0015597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Android Interface 27</w:t>
            </w:r>
          </w:p>
          <w:p w14:paraId="0826EF09" w14:textId="4119DDFF" w:rsidR="0015597E" w:rsidRPr="0015597E" w:rsidRDefault="0015597E" w:rsidP="0015597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5GB geheugen</w:t>
            </w:r>
          </w:p>
        </w:tc>
      </w:tr>
      <w:tr w:rsidR="002330D6" w14:paraId="5207180C" w14:textId="77777777" w:rsidTr="008A5B0D">
        <w:tc>
          <w:tcPr>
            <w:tcW w:w="1615" w:type="dxa"/>
          </w:tcPr>
          <w:p w14:paraId="799AC4DE" w14:textId="095340F9" w:rsidR="002330D6" w:rsidRDefault="002936DA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Internet </w:t>
            </w:r>
          </w:p>
        </w:tc>
        <w:tc>
          <w:tcPr>
            <w:tcW w:w="5575" w:type="dxa"/>
          </w:tcPr>
          <w:p w14:paraId="417F770D" w14:textId="3286EE50" w:rsidR="002330D6" w:rsidRPr="002936DA" w:rsidRDefault="002936DA" w:rsidP="002936D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2.4G snelheid</w:t>
            </w:r>
          </w:p>
        </w:tc>
      </w:tr>
    </w:tbl>
    <w:p w14:paraId="381F9226" w14:textId="7C47469E" w:rsidR="00412467" w:rsidRPr="006E45DC" w:rsidRDefault="00412467" w:rsidP="002936DA">
      <w:pPr>
        <w:rPr>
          <w:lang w:val="nl-NL"/>
        </w:rPr>
      </w:pPr>
    </w:p>
    <w:p w14:paraId="2E368443" w14:textId="10EFF4F9" w:rsidR="00C94D25" w:rsidRPr="005B4A70" w:rsidRDefault="003C44F0" w:rsidP="00C94D25">
      <w:pPr>
        <w:pStyle w:val="Heading1"/>
        <w:rPr>
          <w:lang w:val="nl-NL"/>
        </w:rPr>
      </w:pPr>
      <w:bookmarkStart w:id="1" w:name="_Toc21880598"/>
      <w:r>
        <w:rPr>
          <w:lang w:val="nl-NL"/>
        </w:rPr>
        <w:t>Benodigde software</w:t>
      </w:r>
      <w:bookmarkEnd w:id="1"/>
    </w:p>
    <w:p w14:paraId="7C7CCA9D" w14:textId="77777777" w:rsidR="00C94D25" w:rsidRPr="005B4A70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710"/>
        <w:gridCol w:w="1039"/>
        <w:gridCol w:w="1751"/>
        <w:gridCol w:w="2690"/>
      </w:tblGrid>
      <w:tr w:rsidR="002936DA" w14:paraId="0C8B732A" w14:textId="77777777" w:rsidTr="000B264A">
        <w:tc>
          <w:tcPr>
            <w:tcW w:w="1710" w:type="dxa"/>
            <w:shd w:val="clear" w:color="auto" w:fill="B0D0E2" w:themeFill="accent4" w:themeFillTint="66"/>
          </w:tcPr>
          <w:p w14:paraId="6CD3596D" w14:textId="6121AE4F" w:rsidR="002936DA" w:rsidRDefault="002936DA" w:rsidP="008C7D1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Software</w:t>
            </w:r>
          </w:p>
        </w:tc>
        <w:tc>
          <w:tcPr>
            <w:tcW w:w="1039" w:type="dxa"/>
            <w:shd w:val="clear" w:color="auto" w:fill="B0D0E2" w:themeFill="accent4" w:themeFillTint="66"/>
          </w:tcPr>
          <w:p w14:paraId="031A9C45" w14:textId="7E388EE1" w:rsidR="002936DA" w:rsidRDefault="002936DA" w:rsidP="008C7D1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Versie </w:t>
            </w:r>
          </w:p>
        </w:tc>
        <w:tc>
          <w:tcPr>
            <w:tcW w:w="1751" w:type="dxa"/>
            <w:shd w:val="clear" w:color="auto" w:fill="B0D0E2" w:themeFill="accent4" w:themeFillTint="66"/>
          </w:tcPr>
          <w:p w14:paraId="2EE9A54F" w14:textId="458AEAB3" w:rsidR="002936DA" w:rsidRDefault="002936DA" w:rsidP="008C7D1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Installatie </w:t>
            </w:r>
          </w:p>
        </w:tc>
        <w:tc>
          <w:tcPr>
            <w:tcW w:w="2690" w:type="dxa"/>
            <w:shd w:val="clear" w:color="auto" w:fill="B0D0E2" w:themeFill="accent4" w:themeFillTint="66"/>
          </w:tcPr>
          <w:p w14:paraId="5477A1EA" w14:textId="2C0EE2E9" w:rsidR="002936DA" w:rsidRDefault="002936DA" w:rsidP="008C7D1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Opmerkingen </w:t>
            </w:r>
          </w:p>
        </w:tc>
      </w:tr>
      <w:tr w:rsidR="000B264A" w:rsidRPr="00100AF2" w14:paraId="3D7DEBC6" w14:textId="77777777" w:rsidTr="000B264A">
        <w:tc>
          <w:tcPr>
            <w:tcW w:w="1710" w:type="dxa"/>
          </w:tcPr>
          <w:p w14:paraId="5CCDCDF9" w14:textId="539D579E" w:rsidR="000B264A" w:rsidRDefault="000B264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Google Chrome</w:t>
            </w:r>
          </w:p>
        </w:tc>
        <w:tc>
          <w:tcPr>
            <w:tcW w:w="1039" w:type="dxa"/>
          </w:tcPr>
          <w:p w14:paraId="5E63C0BE" w14:textId="3EF6A44B" w:rsidR="000B264A" w:rsidRDefault="000B264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77</w:t>
            </w:r>
          </w:p>
        </w:tc>
        <w:tc>
          <w:tcPr>
            <w:tcW w:w="1751" w:type="dxa"/>
          </w:tcPr>
          <w:p w14:paraId="33E61975" w14:textId="6D84A2E2" w:rsidR="000B264A" w:rsidRDefault="000B264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Standaard</w:t>
            </w:r>
          </w:p>
        </w:tc>
        <w:tc>
          <w:tcPr>
            <w:tcW w:w="2690" w:type="dxa"/>
          </w:tcPr>
          <w:p w14:paraId="1D6B6E94" w14:textId="7DFBEDBD" w:rsidR="000B264A" w:rsidRDefault="004A3A04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de verzameling van informatie</w:t>
            </w:r>
          </w:p>
        </w:tc>
      </w:tr>
      <w:tr w:rsidR="000B264A" w:rsidRPr="00100AF2" w14:paraId="3C855DC5" w14:textId="77777777" w:rsidTr="000B264A">
        <w:tc>
          <w:tcPr>
            <w:tcW w:w="1710" w:type="dxa"/>
          </w:tcPr>
          <w:p w14:paraId="22CAD3C3" w14:textId="56372469" w:rsidR="000B264A" w:rsidRDefault="000B264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Github</w:t>
            </w:r>
            <w:proofErr w:type="spellEnd"/>
          </w:p>
        </w:tc>
        <w:tc>
          <w:tcPr>
            <w:tcW w:w="1039" w:type="dxa"/>
          </w:tcPr>
          <w:p w14:paraId="5A2AA898" w14:textId="200D38A6" w:rsidR="000B264A" w:rsidRDefault="000B264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2.2.1</w:t>
            </w:r>
          </w:p>
        </w:tc>
        <w:tc>
          <w:tcPr>
            <w:tcW w:w="1751" w:type="dxa"/>
          </w:tcPr>
          <w:p w14:paraId="3192B75F" w14:textId="56A6E403" w:rsidR="000B264A" w:rsidRDefault="000B264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Standaard</w:t>
            </w:r>
          </w:p>
        </w:tc>
        <w:tc>
          <w:tcPr>
            <w:tcW w:w="2690" w:type="dxa"/>
          </w:tcPr>
          <w:p w14:paraId="64917D6B" w14:textId="2030C4FC" w:rsidR="000B264A" w:rsidRDefault="004A3A04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het delen en beheren van de werkprocessen</w:t>
            </w:r>
          </w:p>
        </w:tc>
      </w:tr>
      <w:tr w:rsidR="000B264A" w:rsidRPr="00100AF2" w14:paraId="1C55B0F4" w14:textId="77777777" w:rsidTr="000B264A">
        <w:tc>
          <w:tcPr>
            <w:tcW w:w="1710" w:type="dxa"/>
          </w:tcPr>
          <w:p w14:paraId="636B179F" w14:textId="1C7CAC16" w:rsidR="000B264A" w:rsidRDefault="000B264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MySQL</w:t>
            </w:r>
            <w:proofErr w:type="spellEnd"/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workbench</w:t>
            </w:r>
            <w:proofErr w:type="spellEnd"/>
          </w:p>
        </w:tc>
        <w:tc>
          <w:tcPr>
            <w:tcW w:w="1039" w:type="dxa"/>
          </w:tcPr>
          <w:p w14:paraId="1E760C6D" w14:textId="43E05E2A" w:rsidR="000B264A" w:rsidRDefault="000B264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8.0</w:t>
            </w:r>
          </w:p>
        </w:tc>
        <w:tc>
          <w:tcPr>
            <w:tcW w:w="1751" w:type="dxa"/>
          </w:tcPr>
          <w:p w14:paraId="31C76706" w14:textId="28BF4A81" w:rsidR="000B264A" w:rsidRDefault="000B264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Standaard</w:t>
            </w:r>
          </w:p>
        </w:tc>
        <w:tc>
          <w:tcPr>
            <w:tcW w:w="2690" w:type="dxa"/>
          </w:tcPr>
          <w:p w14:paraId="49C81836" w14:textId="4A45E84E" w:rsidR="000B264A" w:rsidRDefault="004A3A04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het beheren van de databases</w:t>
            </w:r>
          </w:p>
        </w:tc>
      </w:tr>
      <w:tr w:rsidR="000B264A" w:rsidRPr="00100AF2" w14:paraId="2B93E4F7" w14:textId="77777777" w:rsidTr="000B264A">
        <w:tc>
          <w:tcPr>
            <w:tcW w:w="1710" w:type="dxa"/>
          </w:tcPr>
          <w:p w14:paraId="1E72323F" w14:textId="75E27698" w:rsidR="000B264A" w:rsidRDefault="000B264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Android Studio</w:t>
            </w:r>
          </w:p>
        </w:tc>
        <w:tc>
          <w:tcPr>
            <w:tcW w:w="1039" w:type="dxa"/>
          </w:tcPr>
          <w:p w14:paraId="1DFE57CE" w14:textId="03E334A0" w:rsidR="000B264A" w:rsidRDefault="004A3A04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3.5</w:t>
            </w:r>
          </w:p>
        </w:tc>
        <w:tc>
          <w:tcPr>
            <w:tcW w:w="1751" w:type="dxa"/>
          </w:tcPr>
          <w:p w14:paraId="417B472A" w14:textId="4D3FE613" w:rsidR="000B264A" w:rsidRDefault="000B264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Via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Jetbrains</w:t>
            </w:r>
            <w:proofErr w:type="spellEnd"/>
          </w:p>
        </w:tc>
        <w:tc>
          <w:tcPr>
            <w:tcW w:w="2690" w:type="dxa"/>
          </w:tcPr>
          <w:p w14:paraId="3165DB1E" w14:textId="4AE2ED49" w:rsidR="000B264A" w:rsidRDefault="004A3A04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het realiseren van de applicatie</w:t>
            </w:r>
          </w:p>
        </w:tc>
      </w:tr>
      <w:tr w:rsidR="000B264A" w:rsidRPr="00100AF2" w14:paraId="5C269F70" w14:textId="77777777" w:rsidTr="000B264A">
        <w:tc>
          <w:tcPr>
            <w:tcW w:w="1710" w:type="dxa"/>
          </w:tcPr>
          <w:p w14:paraId="63C3B41D" w14:textId="0BECA4AD" w:rsidR="000B264A" w:rsidRDefault="000B264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Microsoft Word</w:t>
            </w:r>
          </w:p>
        </w:tc>
        <w:tc>
          <w:tcPr>
            <w:tcW w:w="1039" w:type="dxa"/>
          </w:tcPr>
          <w:p w14:paraId="65E1BB50" w14:textId="14477714" w:rsidR="000B264A" w:rsidRDefault="004A3A04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2019</w:t>
            </w:r>
          </w:p>
        </w:tc>
        <w:tc>
          <w:tcPr>
            <w:tcW w:w="1751" w:type="dxa"/>
          </w:tcPr>
          <w:p w14:paraId="1FDBD2CB" w14:textId="2A7819E6" w:rsidR="000B264A" w:rsidRDefault="000B264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Via schoolaccount</w:t>
            </w:r>
          </w:p>
        </w:tc>
        <w:tc>
          <w:tcPr>
            <w:tcW w:w="2690" w:type="dxa"/>
          </w:tcPr>
          <w:p w14:paraId="4F326A58" w14:textId="217D67EB" w:rsidR="000B264A" w:rsidRDefault="004A3A04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het documenteren van het project</w:t>
            </w:r>
          </w:p>
        </w:tc>
      </w:tr>
      <w:tr w:rsidR="00EF242A" w:rsidRPr="00100AF2" w14:paraId="37D097E3" w14:textId="77777777" w:rsidTr="000B264A">
        <w:tc>
          <w:tcPr>
            <w:tcW w:w="1710" w:type="dxa"/>
          </w:tcPr>
          <w:p w14:paraId="23373CB8" w14:textId="02225732" w:rsidR="00EF242A" w:rsidRPr="008002B6" w:rsidRDefault="00EF242A" w:rsidP="000B264A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Koffie</w:t>
            </w:r>
          </w:p>
        </w:tc>
        <w:tc>
          <w:tcPr>
            <w:tcW w:w="1039" w:type="dxa"/>
          </w:tcPr>
          <w:p w14:paraId="19212A39" w14:textId="541D2B99" w:rsidR="00EF242A" w:rsidRDefault="00EF242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1.0</w:t>
            </w:r>
          </w:p>
        </w:tc>
        <w:tc>
          <w:tcPr>
            <w:tcW w:w="1751" w:type="dxa"/>
          </w:tcPr>
          <w:p w14:paraId="285D9C35" w14:textId="50B6695C" w:rsidR="00EF242A" w:rsidRDefault="00EF242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De koffie machine</w:t>
            </w:r>
          </w:p>
        </w:tc>
        <w:tc>
          <w:tcPr>
            <w:tcW w:w="2690" w:type="dxa"/>
          </w:tcPr>
          <w:p w14:paraId="2A3E6C61" w14:textId="02D6A496" w:rsidR="00EF242A" w:rsidRDefault="00EF242A" w:rsidP="000B264A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Dit is het belangrijkste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punt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van dit project</w:t>
            </w:r>
            <w:bookmarkStart w:id="2" w:name="_GoBack"/>
            <w:bookmarkEnd w:id="2"/>
          </w:p>
        </w:tc>
      </w:tr>
    </w:tbl>
    <w:p w14:paraId="77FD60DA" w14:textId="77777777" w:rsidR="00412467" w:rsidRDefault="00412467" w:rsidP="000B264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32914E03" w14:textId="77777777" w:rsidR="00C94D25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sectPr w:rsidR="00C94D25" w:rsidSect="00344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8355E" w14:textId="77777777" w:rsidR="00281CDF" w:rsidRDefault="00281CDF">
      <w:pPr>
        <w:spacing w:line="240" w:lineRule="auto"/>
      </w:pPr>
      <w:r>
        <w:separator/>
      </w:r>
    </w:p>
  </w:endnote>
  <w:endnote w:type="continuationSeparator" w:id="0">
    <w:p w14:paraId="4D8334D6" w14:textId="77777777" w:rsidR="00281CDF" w:rsidRDefault="00281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8A5B0D" w:rsidRDefault="008A5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8A5B0D" w:rsidRPr="00190922" w:rsidRDefault="008A5B0D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8A5B0D" w:rsidRPr="00B92744" w:rsidRDefault="008A5B0D" w:rsidP="00B927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8A5B0D" w:rsidRPr="00B92744" w:rsidRDefault="008A5B0D" w:rsidP="00B927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Jorden van </w:t>
                          </w:r>
                          <w:proofErr w:type="spellStart"/>
                          <w:r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Pr="00B92744">
                            <w:rPr>
                              <w:lang w:val="nl-NL"/>
                            </w:rPr>
                            <w:t>,</w:t>
                          </w:r>
                          <w:r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8A5B0D" w:rsidRDefault="008A5B0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8637B" w14:textId="77777777" w:rsidR="00281CDF" w:rsidRDefault="00281CDF">
      <w:pPr>
        <w:spacing w:line="240" w:lineRule="auto"/>
      </w:pPr>
      <w:r>
        <w:separator/>
      </w:r>
    </w:p>
  </w:footnote>
  <w:footnote w:type="continuationSeparator" w:id="0">
    <w:p w14:paraId="40D42BCF" w14:textId="77777777" w:rsidR="00281CDF" w:rsidRDefault="00281C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8A5B0D" w:rsidRDefault="008A5B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8A5B0D" w:rsidRDefault="008A5B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8A5B0D" w:rsidRDefault="008A5B0D">
    <w:pPr>
      <w:pStyle w:val="Header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CED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2A933C6"/>
    <w:multiLevelType w:val="hybridMultilevel"/>
    <w:tmpl w:val="91B6A08E"/>
    <w:lvl w:ilvl="0" w:tplc="6B4E31A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25502"/>
    <w:rsid w:val="00034668"/>
    <w:rsid w:val="00054721"/>
    <w:rsid w:val="00056976"/>
    <w:rsid w:val="000A08C7"/>
    <w:rsid w:val="000B264A"/>
    <w:rsid w:val="00100AF2"/>
    <w:rsid w:val="00122300"/>
    <w:rsid w:val="0015597E"/>
    <w:rsid w:val="001564EF"/>
    <w:rsid w:val="00164D64"/>
    <w:rsid w:val="001668E8"/>
    <w:rsid w:val="00180589"/>
    <w:rsid w:val="00190922"/>
    <w:rsid w:val="00192BA9"/>
    <w:rsid w:val="001931F1"/>
    <w:rsid w:val="001C30B8"/>
    <w:rsid w:val="001F2104"/>
    <w:rsid w:val="001F30A0"/>
    <w:rsid w:val="00200A3D"/>
    <w:rsid w:val="002330D6"/>
    <w:rsid w:val="00265A76"/>
    <w:rsid w:val="00281CDF"/>
    <w:rsid w:val="002827AD"/>
    <w:rsid w:val="002936DA"/>
    <w:rsid w:val="00295AB8"/>
    <w:rsid w:val="002D6D73"/>
    <w:rsid w:val="002F1C41"/>
    <w:rsid w:val="003302D1"/>
    <w:rsid w:val="0033035F"/>
    <w:rsid w:val="00344472"/>
    <w:rsid w:val="00366643"/>
    <w:rsid w:val="003C1E78"/>
    <w:rsid w:val="003C44F0"/>
    <w:rsid w:val="003E1CD2"/>
    <w:rsid w:val="00412467"/>
    <w:rsid w:val="00430D21"/>
    <w:rsid w:val="0047082C"/>
    <w:rsid w:val="004868E1"/>
    <w:rsid w:val="00492067"/>
    <w:rsid w:val="0049315C"/>
    <w:rsid w:val="004A3A04"/>
    <w:rsid w:val="004E624A"/>
    <w:rsid w:val="004F6EC2"/>
    <w:rsid w:val="00524EE3"/>
    <w:rsid w:val="00541D83"/>
    <w:rsid w:val="00566A88"/>
    <w:rsid w:val="005700B0"/>
    <w:rsid w:val="00582F81"/>
    <w:rsid w:val="005B6CA3"/>
    <w:rsid w:val="005C006D"/>
    <w:rsid w:val="005E2557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6B99"/>
    <w:rsid w:val="007F6BE5"/>
    <w:rsid w:val="00813EBD"/>
    <w:rsid w:val="00827C3D"/>
    <w:rsid w:val="008331E1"/>
    <w:rsid w:val="00882E6A"/>
    <w:rsid w:val="0088384B"/>
    <w:rsid w:val="008941F0"/>
    <w:rsid w:val="008A5B0D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111FF"/>
    <w:rsid w:val="00A24674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5655F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413FA"/>
    <w:rsid w:val="00DC6131"/>
    <w:rsid w:val="00E45332"/>
    <w:rsid w:val="00EF242A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31F1"/>
    <w:pPr>
      <w:spacing w:after="100"/>
    </w:pPr>
  </w:style>
  <w:style w:type="table" w:styleId="TableGridLight">
    <w:name w:val="Grid Table Light"/>
    <w:basedOn w:val="TableNormal"/>
    <w:uiPriority w:val="40"/>
    <w:rsid w:val="002330D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2330D6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4" w:themeTint="66"/>
        <w:left w:val="single" w:sz="4" w:space="0" w:color="B0D0E2" w:themeColor="accent4" w:themeTint="66"/>
        <w:bottom w:val="single" w:sz="4" w:space="0" w:color="B0D0E2" w:themeColor="accent4" w:themeTint="66"/>
        <w:right w:val="single" w:sz="4" w:space="0" w:color="B0D0E2" w:themeColor="accent4" w:themeTint="66"/>
        <w:insideH w:val="single" w:sz="4" w:space="0" w:color="B0D0E2" w:themeColor="accent4" w:themeTint="66"/>
        <w:insideV w:val="single" w:sz="4" w:space="0" w:color="B0D0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03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A925E-FBDF-474B-9DC0-5643F285C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63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4</cp:revision>
  <dcterms:created xsi:type="dcterms:W3CDTF">2019-10-10T19:58:00Z</dcterms:created>
  <dcterms:modified xsi:type="dcterms:W3CDTF">2019-10-14T13:27:00Z</dcterms:modified>
  <cp:contentStatus/>
</cp:coreProperties>
</file>