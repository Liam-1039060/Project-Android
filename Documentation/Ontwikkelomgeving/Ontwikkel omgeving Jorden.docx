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2777469F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004EC4">
        <w:rPr>
          <w:lang w:val="nl-NL"/>
        </w:rPr>
        <w:t xml:space="preserve"> </w:t>
      </w:r>
      <w:r>
        <w:rPr>
          <w:lang w:val="nl-NL"/>
        </w:rPr>
        <w:t>Eef</w:t>
      </w:r>
      <w:r w:rsidR="00D5219D">
        <w:rPr>
          <w:lang w:val="nl-NL"/>
        </w:rPr>
        <w:t xml:space="preserve">je Karremans, Jorden van Vegten en </w:t>
      </w:r>
      <w:r w:rsidR="00DC78E0">
        <w:rPr>
          <w:lang w:val="nl-NL"/>
        </w:rPr>
        <w:t xml:space="preserve">Liam </w:t>
      </w:r>
      <w:r>
        <w:rPr>
          <w:lang w:val="nl-NL"/>
        </w:rPr>
        <w:t>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5A7854D0" w14:textId="77777777" w:rsidR="001B6649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14:paraId="18AC4DDE" w14:textId="0DE25016" w:rsidR="00C64763" w:rsidRDefault="00DC78E0" w:rsidP="00C64763">
      <w:pPr>
        <w:pStyle w:val="ContactInfo"/>
        <w:rPr>
          <w:lang w:val="nl-NL"/>
        </w:rPr>
      </w:pPr>
      <w:r>
        <w:rPr>
          <w:lang w:val="nl-NL"/>
        </w:rPr>
        <w:t xml:space="preserve">Projectleider: M. </w:t>
      </w:r>
      <w:r w:rsidR="00C64763" w:rsidRPr="001A371B">
        <w:rPr>
          <w:lang w:val="nl-NL"/>
        </w:rPr>
        <w:t>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2035A3E0" w:rsidR="00C94D25" w:rsidRPr="009E3FBE" w:rsidRDefault="00190CCF" w:rsidP="00C94D25">
      <w:pPr>
        <w:pStyle w:val="Kop1"/>
        <w:rPr>
          <w:lang w:val="nl-NL"/>
        </w:rPr>
      </w:pPr>
      <w:r>
        <w:rPr>
          <w:lang w:val="nl-NL"/>
        </w:rPr>
        <w:lastRenderedPageBreak/>
        <w:t>Ontwikkel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13112097" w:rsidR="00C94D25" w:rsidRPr="009E3FBE" w:rsidRDefault="00190CCF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Hardware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388313F1" w14:textId="5CCC5760" w:rsidR="00C94D25" w:rsidRDefault="00190CCF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Software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FC19C7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FC19C7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6C662ED5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71FA5B4" w14:textId="7F8CD758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92E4D58" w14:textId="1205609B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57C52A" w14:textId="73FFED9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4A2241" w14:textId="51E288A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A0A35D" w14:textId="3C553D88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D264EBE" w14:textId="7B601B26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0FE8667" w14:textId="77777777" w:rsidR="007C5726" w:rsidRPr="009E3FBE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3B938DAD" w:rsidR="00C94D25" w:rsidRPr="00FC19C7" w:rsidRDefault="00190CCF" w:rsidP="00813EBD">
      <w:pPr>
        <w:pStyle w:val="Kop1"/>
        <w:rPr>
          <w:lang w:val="nl-NL"/>
        </w:rPr>
      </w:pPr>
      <w:r>
        <w:rPr>
          <w:lang w:val="nl-NL"/>
        </w:rPr>
        <w:lastRenderedPageBreak/>
        <w:t>hardware</w:t>
      </w:r>
    </w:p>
    <w:p w14:paraId="381F9226" w14:textId="54679E76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tbl>
      <w:tblPr>
        <w:tblStyle w:val="Tabelraster"/>
        <w:tblW w:w="0" w:type="auto"/>
        <w:tblLook w:val="0000" w:firstRow="0" w:lastRow="0" w:firstColumn="0" w:lastColumn="0" w:noHBand="0" w:noVBand="0"/>
      </w:tblPr>
      <w:tblGrid>
        <w:gridCol w:w="1555"/>
        <w:gridCol w:w="5635"/>
      </w:tblGrid>
      <w:tr w:rsidR="00686E6F" w14:paraId="1AC62DB9" w14:textId="77777777" w:rsidTr="00686E6F">
        <w:tc>
          <w:tcPr>
            <w:tcW w:w="1555" w:type="dxa"/>
          </w:tcPr>
          <w:p w14:paraId="4986F731" w14:textId="548D7F1B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Apparaat</w:t>
            </w:r>
          </w:p>
        </w:tc>
        <w:tc>
          <w:tcPr>
            <w:tcW w:w="5635" w:type="dxa"/>
          </w:tcPr>
          <w:p w14:paraId="59C5F7F4" w14:textId="53CA33BA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Vereisten</w:t>
            </w:r>
          </w:p>
        </w:tc>
      </w:tr>
      <w:tr w:rsidR="00686E6F" w14:paraId="027C5BC4" w14:textId="77777777" w:rsidTr="00686E6F">
        <w:tc>
          <w:tcPr>
            <w:tcW w:w="1555" w:type="dxa"/>
          </w:tcPr>
          <w:p w14:paraId="7150BB9F" w14:textId="4A4E7E88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Laptop</w:t>
            </w:r>
          </w:p>
        </w:tc>
        <w:tc>
          <w:tcPr>
            <w:tcW w:w="5635" w:type="dxa"/>
          </w:tcPr>
          <w:p w14:paraId="1AF6981C" w14:textId="7CD2340C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 xml:space="preserve">- 50 GB schijfruimte </w:t>
            </w:r>
          </w:p>
          <w:p w14:paraId="5BF58E7E" w14:textId="77777777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- 8 GB RAM</w:t>
            </w:r>
          </w:p>
          <w:p w14:paraId="413AA944" w14:textId="2E0A5F31" w:rsidR="00935F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- i3 processor</w:t>
            </w:r>
          </w:p>
        </w:tc>
      </w:tr>
      <w:tr w:rsidR="00935F6F" w14:paraId="31A725D9" w14:textId="77777777" w:rsidTr="00686E6F">
        <w:tc>
          <w:tcPr>
            <w:tcW w:w="1555" w:type="dxa"/>
          </w:tcPr>
          <w:p w14:paraId="7BCBE6F5" w14:textId="086F55E1" w:rsidR="00935F6F" w:rsidRDefault="00935F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Internet</w:t>
            </w:r>
          </w:p>
        </w:tc>
        <w:tc>
          <w:tcPr>
            <w:tcW w:w="5635" w:type="dxa"/>
          </w:tcPr>
          <w:p w14:paraId="58683ADD" w14:textId="32C2A5B1" w:rsidR="00935F6F" w:rsidRDefault="00B60DAC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2.4</w:t>
            </w:r>
            <w:bookmarkStart w:id="0" w:name="_GoBack"/>
            <w:bookmarkEnd w:id="0"/>
            <w:r w:rsidR="00935F6F">
              <w:rPr>
                <w:lang w:val="nl-NL"/>
              </w:rPr>
              <w:t>Ghz</w:t>
            </w:r>
          </w:p>
        </w:tc>
      </w:tr>
    </w:tbl>
    <w:p w14:paraId="65E5D014" w14:textId="254BE7E4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4EF2188D" w14:textId="10EA1BEB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03DADCA" w14:textId="7A3E2B11" w:rsidR="00D54EC8" w:rsidRPr="006E45DC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683326A6" w:rsidR="00C94D25" w:rsidRPr="005B4A70" w:rsidRDefault="00190CCF" w:rsidP="00C94D25">
      <w:pPr>
        <w:pStyle w:val="Kop1"/>
        <w:rPr>
          <w:lang w:val="nl-NL"/>
        </w:rPr>
      </w:pPr>
      <w:r>
        <w:rPr>
          <w:lang w:val="nl-NL"/>
        </w:rPr>
        <w:t>software</w:t>
      </w:r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tbl>
      <w:tblPr>
        <w:tblStyle w:val="Tabelraster"/>
        <w:tblW w:w="0" w:type="auto"/>
        <w:tblLook w:val="0000" w:firstRow="0" w:lastRow="0" w:firstColumn="0" w:lastColumn="0" w:noHBand="0" w:noVBand="0"/>
      </w:tblPr>
      <w:tblGrid>
        <w:gridCol w:w="1271"/>
        <w:gridCol w:w="1701"/>
        <w:gridCol w:w="1843"/>
        <w:gridCol w:w="2375"/>
      </w:tblGrid>
      <w:tr w:rsidR="00465124" w14:paraId="6756E80B" w14:textId="77777777" w:rsidTr="00465124">
        <w:tc>
          <w:tcPr>
            <w:tcW w:w="1271" w:type="dxa"/>
          </w:tcPr>
          <w:p w14:paraId="06130BEA" w14:textId="05B82DDE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23BCCE5A" w14:textId="13F1B57A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843" w:type="dxa"/>
          </w:tcPr>
          <w:p w14:paraId="1D451677" w14:textId="751BDBEB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Installatie</w:t>
            </w:r>
          </w:p>
        </w:tc>
        <w:tc>
          <w:tcPr>
            <w:tcW w:w="2375" w:type="dxa"/>
          </w:tcPr>
          <w:p w14:paraId="7E7B9D85" w14:textId="0B89C52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65124" w14:paraId="0B81F1E2" w14:textId="77777777" w:rsidTr="00465124">
        <w:tc>
          <w:tcPr>
            <w:tcW w:w="1271" w:type="dxa"/>
          </w:tcPr>
          <w:p w14:paraId="0C10E5CF" w14:textId="795F6840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Chrome</w:t>
            </w:r>
          </w:p>
        </w:tc>
        <w:tc>
          <w:tcPr>
            <w:tcW w:w="1701" w:type="dxa"/>
          </w:tcPr>
          <w:p w14:paraId="7F4CFAAE" w14:textId="12AE4F4C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 w:rsidRPr="00465124">
              <w:rPr>
                <w:lang w:val="nl-NL"/>
              </w:rPr>
              <w:t>77.0.3865.120</w:t>
            </w:r>
          </w:p>
        </w:tc>
        <w:tc>
          <w:tcPr>
            <w:tcW w:w="1843" w:type="dxa"/>
          </w:tcPr>
          <w:p w14:paraId="4739E62A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133FA3F7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465124" w14:paraId="282D367D" w14:textId="77777777" w:rsidTr="00465124">
        <w:tc>
          <w:tcPr>
            <w:tcW w:w="1271" w:type="dxa"/>
          </w:tcPr>
          <w:p w14:paraId="13291298" w14:textId="5F55BCAC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Android Studio</w:t>
            </w:r>
          </w:p>
        </w:tc>
        <w:tc>
          <w:tcPr>
            <w:tcW w:w="1701" w:type="dxa"/>
          </w:tcPr>
          <w:p w14:paraId="29BAFA22" w14:textId="6873A801" w:rsidR="00465124" w:rsidRDefault="00B72085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3.5</w:t>
            </w:r>
          </w:p>
        </w:tc>
        <w:tc>
          <w:tcPr>
            <w:tcW w:w="1843" w:type="dxa"/>
          </w:tcPr>
          <w:p w14:paraId="051AA493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6A28540C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B72085" w14:paraId="783F9606" w14:textId="77777777" w:rsidTr="00465124">
        <w:tc>
          <w:tcPr>
            <w:tcW w:w="1271" w:type="dxa"/>
          </w:tcPr>
          <w:p w14:paraId="5162A120" w14:textId="77777777" w:rsidR="00B72085" w:rsidRDefault="00B72085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Android</w:t>
            </w:r>
          </w:p>
          <w:p w14:paraId="60A23F43" w14:textId="38EBB673" w:rsidR="00B72085" w:rsidRDefault="00B72085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(emulatie)</w:t>
            </w:r>
          </w:p>
        </w:tc>
        <w:tc>
          <w:tcPr>
            <w:tcW w:w="1701" w:type="dxa"/>
          </w:tcPr>
          <w:p w14:paraId="4B61D56A" w14:textId="30AC54D3" w:rsidR="00B72085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Interface versie 27</w:t>
            </w:r>
          </w:p>
        </w:tc>
        <w:tc>
          <w:tcPr>
            <w:tcW w:w="1843" w:type="dxa"/>
          </w:tcPr>
          <w:p w14:paraId="034528D1" w14:textId="77777777" w:rsidR="00B72085" w:rsidRDefault="00B72085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0F3B7D38" w14:textId="77777777" w:rsidR="00B72085" w:rsidRDefault="00B72085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1498BDB6" w14:textId="77777777" w:rsidTr="00465124">
        <w:tc>
          <w:tcPr>
            <w:tcW w:w="1271" w:type="dxa"/>
          </w:tcPr>
          <w:p w14:paraId="1AA85DFD" w14:textId="2521760E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Word</w:t>
            </w:r>
          </w:p>
        </w:tc>
        <w:tc>
          <w:tcPr>
            <w:tcW w:w="1701" w:type="dxa"/>
          </w:tcPr>
          <w:p w14:paraId="482A75F9" w14:textId="53334B0E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2016 release</w:t>
            </w:r>
          </w:p>
        </w:tc>
        <w:tc>
          <w:tcPr>
            <w:tcW w:w="1843" w:type="dxa"/>
          </w:tcPr>
          <w:p w14:paraId="1FFC9ABD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38C910DD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7D03D3A7" w14:textId="77777777" w:rsidTr="00465124">
        <w:tc>
          <w:tcPr>
            <w:tcW w:w="1271" w:type="dxa"/>
          </w:tcPr>
          <w:p w14:paraId="0F21C92B" w14:textId="48E916C1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Visio</w:t>
            </w:r>
          </w:p>
        </w:tc>
        <w:tc>
          <w:tcPr>
            <w:tcW w:w="1701" w:type="dxa"/>
          </w:tcPr>
          <w:p w14:paraId="1E2F2933" w14:textId="2AF67194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2016 release</w:t>
            </w:r>
          </w:p>
        </w:tc>
        <w:tc>
          <w:tcPr>
            <w:tcW w:w="1843" w:type="dxa"/>
          </w:tcPr>
          <w:p w14:paraId="124C544F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154B18D1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6EA61336" w14:textId="77777777" w:rsidTr="00465124">
        <w:tc>
          <w:tcPr>
            <w:tcW w:w="1271" w:type="dxa"/>
          </w:tcPr>
          <w:p w14:paraId="14025064" w14:textId="42C295A7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Github</w:t>
            </w:r>
          </w:p>
        </w:tc>
        <w:tc>
          <w:tcPr>
            <w:tcW w:w="1701" w:type="dxa"/>
          </w:tcPr>
          <w:p w14:paraId="37D2DAA1" w14:textId="2F84BFAE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2.2.1</w:t>
            </w:r>
          </w:p>
        </w:tc>
        <w:tc>
          <w:tcPr>
            <w:tcW w:w="1843" w:type="dxa"/>
          </w:tcPr>
          <w:p w14:paraId="2F1A2536" w14:textId="37FF82D1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Via school account</w:t>
            </w:r>
          </w:p>
        </w:tc>
        <w:tc>
          <w:tcPr>
            <w:tcW w:w="2375" w:type="dxa"/>
          </w:tcPr>
          <w:p w14:paraId="1912507A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535F43C5" w14:textId="77777777" w:rsidTr="00465124">
        <w:tc>
          <w:tcPr>
            <w:tcW w:w="1271" w:type="dxa"/>
          </w:tcPr>
          <w:p w14:paraId="197E5A8D" w14:textId="038F0197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Mysql workbench</w:t>
            </w:r>
          </w:p>
        </w:tc>
        <w:tc>
          <w:tcPr>
            <w:tcW w:w="1701" w:type="dxa"/>
          </w:tcPr>
          <w:p w14:paraId="1F648C18" w14:textId="3D843894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Latest version</w:t>
            </w:r>
          </w:p>
        </w:tc>
        <w:tc>
          <w:tcPr>
            <w:tcW w:w="1843" w:type="dxa"/>
          </w:tcPr>
          <w:p w14:paraId="6F5F4963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358F3E8C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</w:tbl>
    <w:p w14:paraId="5AFCF812" w14:textId="4EB402A2" w:rsidR="008D37F4" w:rsidRPr="00CF6809" w:rsidRDefault="008D37F4" w:rsidP="007C5726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sectPr w:rsidR="008D37F4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8C364" w14:textId="77777777" w:rsidR="00CA7ECC" w:rsidRDefault="00CA7ECC">
      <w:pPr>
        <w:spacing w:line="240" w:lineRule="auto"/>
      </w:pPr>
      <w:r>
        <w:separator/>
      </w:r>
    </w:p>
  </w:endnote>
  <w:endnote w:type="continuationSeparator" w:id="0">
    <w:p w14:paraId="79BA43E8" w14:textId="77777777" w:rsidR="00CA7ECC" w:rsidRDefault="00CA7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44A62B48" w:rsidR="00DC78E0" w:rsidRPr="00190922" w:rsidRDefault="00DC78E0" w:rsidP="00190922">
        <w:pPr>
          <w:pStyle w:val="Voettekst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DC78E0" w:rsidRPr="00B92744" w:rsidRDefault="00DC78E0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>Eefje Karremans, Jorden van Vegten,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DC78E0" w:rsidRPr="00B92744" w:rsidRDefault="00DC78E0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B60DAC">
          <w:rPr>
            <w:noProof/>
          </w:rPr>
          <w:t>2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DB13" w14:textId="77777777" w:rsidR="00DC78E0" w:rsidRDefault="00DC78E0">
    <w:pPr>
      <w:pStyle w:val="Voetteks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1782F" w14:textId="77777777" w:rsidR="00CA7ECC" w:rsidRDefault="00CA7ECC">
      <w:pPr>
        <w:spacing w:line="240" w:lineRule="auto"/>
      </w:pPr>
      <w:r>
        <w:separator/>
      </w:r>
    </w:p>
  </w:footnote>
  <w:footnote w:type="continuationSeparator" w:id="0">
    <w:p w14:paraId="54DC12E4" w14:textId="77777777" w:rsidR="00CA7ECC" w:rsidRDefault="00CA7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083D" w14:textId="61B891BE" w:rsidR="00DC78E0" w:rsidRDefault="00DC78E0">
    <w:pPr>
      <w:pStyle w:val="Koptekst"/>
    </w:pP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10F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7"/>
    <w:rsid w:val="00004EC4"/>
    <w:rsid w:val="00005A98"/>
    <w:rsid w:val="00012F13"/>
    <w:rsid w:val="00016917"/>
    <w:rsid w:val="000228C0"/>
    <w:rsid w:val="00036B72"/>
    <w:rsid w:val="00054721"/>
    <w:rsid w:val="000547CB"/>
    <w:rsid w:val="000558D5"/>
    <w:rsid w:val="00056976"/>
    <w:rsid w:val="000A08C7"/>
    <w:rsid w:val="000A6D3F"/>
    <w:rsid w:val="00122300"/>
    <w:rsid w:val="001524DF"/>
    <w:rsid w:val="001564EF"/>
    <w:rsid w:val="00164D64"/>
    <w:rsid w:val="001668E8"/>
    <w:rsid w:val="00180589"/>
    <w:rsid w:val="00190922"/>
    <w:rsid w:val="00190CCF"/>
    <w:rsid w:val="00192BA9"/>
    <w:rsid w:val="001B6649"/>
    <w:rsid w:val="001C30B8"/>
    <w:rsid w:val="001C4D4E"/>
    <w:rsid w:val="001F2104"/>
    <w:rsid w:val="001F30A0"/>
    <w:rsid w:val="00200A3D"/>
    <w:rsid w:val="00265A76"/>
    <w:rsid w:val="002827AD"/>
    <w:rsid w:val="00295AB8"/>
    <w:rsid w:val="002B6487"/>
    <w:rsid w:val="002C17C9"/>
    <w:rsid w:val="002D6D73"/>
    <w:rsid w:val="002F1C41"/>
    <w:rsid w:val="003302D1"/>
    <w:rsid w:val="0033035F"/>
    <w:rsid w:val="003322DC"/>
    <w:rsid w:val="00344472"/>
    <w:rsid w:val="003769A2"/>
    <w:rsid w:val="003A1E6B"/>
    <w:rsid w:val="003A2628"/>
    <w:rsid w:val="003B36D2"/>
    <w:rsid w:val="003C1E78"/>
    <w:rsid w:val="003D2429"/>
    <w:rsid w:val="003E1CD2"/>
    <w:rsid w:val="00412467"/>
    <w:rsid w:val="00414292"/>
    <w:rsid w:val="00430D21"/>
    <w:rsid w:val="00440444"/>
    <w:rsid w:val="00465124"/>
    <w:rsid w:val="0047082C"/>
    <w:rsid w:val="004868E1"/>
    <w:rsid w:val="00492067"/>
    <w:rsid w:val="0049315C"/>
    <w:rsid w:val="004B2ACA"/>
    <w:rsid w:val="004B36FC"/>
    <w:rsid w:val="004E624A"/>
    <w:rsid w:val="00524EE3"/>
    <w:rsid w:val="0054166A"/>
    <w:rsid w:val="00541D83"/>
    <w:rsid w:val="00566A88"/>
    <w:rsid w:val="005700B0"/>
    <w:rsid w:val="00582F81"/>
    <w:rsid w:val="005B6CA3"/>
    <w:rsid w:val="005E2557"/>
    <w:rsid w:val="005F0E78"/>
    <w:rsid w:val="00616AC2"/>
    <w:rsid w:val="0062703A"/>
    <w:rsid w:val="0064264C"/>
    <w:rsid w:val="00663631"/>
    <w:rsid w:val="00663EAB"/>
    <w:rsid w:val="0068199C"/>
    <w:rsid w:val="00686E6F"/>
    <w:rsid w:val="00696259"/>
    <w:rsid w:val="006A6AC6"/>
    <w:rsid w:val="006C287D"/>
    <w:rsid w:val="006E4ED3"/>
    <w:rsid w:val="006F579F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C5726"/>
    <w:rsid w:val="007F6BE5"/>
    <w:rsid w:val="00813EBD"/>
    <w:rsid w:val="00827C3D"/>
    <w:rsid w:val="00863B93"/>
    <w:rsid w:val="00882E6A"/>
    <w:rsid w:val="008B587A"/>
    <w:rsid w:val="008C7D1A"/>
    <w:rsid w:val="008D37F4"/>
    <w:rsid w:val="008E200A"/>
    <w:rsid w:val="008E24A7"/>
    <w:rsid w:val="00907DD2"/>
    <w:rsid w:val="009127A8"/>
    <w:rsid w:val="009238ED"/>
    <w:rsid w:val="00935F6F"/>
    <w:rsid w:val="009466EC"/>
    <w:rsid w:val="00951994"/>
    <w:rsid w:val="00953FDD"/>
    <w:rsid w:val="009677FC"/>
    <w:rsid w:val="0098659A"/>
    <w:rsid w:val="00987471"/>
    <w:rsid w:val="009B0674"/>
    <w:rsid w:val="009C4C97"/>
    <w:rsid w:val="009E15A3"/>
    <w:rsid w:val="009E7DDF"/>
    <w:rsid w:val="00A24674"/>
    <w:rsid w:val="00A575FF"/>
    <w:rsid w:val="00A90561"/>
    <w:rsid w:val="00A9277A"/>
    <w:rsid w:val="00A97DE1"/>
    <w:rsid w:val="00AA480C"/>
    <w:rsid w:val="00AA60D3"/>
    <w:rsid w:val="00B11431"/>
    <w:rsid w:val="00B32D44"/>
    <w:rsid w:val="00B438F7"/>
    <w:rsid w:val="00B46725"/>
    <w:rsid w:val="00B60DAC"/>
    <w:rsid w:val="00B65055"/>
    <w:rsid w:val="00B72085"/>
    <w:rsid w:val="00B92744"/>
    <w:rsid w:val="00BE1236"/>
    <w:rsid w:val="00BF696C"/>
    <w:rsid w:val="00C03943"/>
    <w:rsid w:val="00C11469"/>
    <w:rsid w:val="00C64763"/>
    <w:rsid w:val="00C9489E"/>
    <w:rsid w:val="00C94D25"/>
    <w:rsid w:val="00CA2454"/>
    <w:rsid w:val="00CA7ECC"/>
    <w:rsid w:val="00CC6379"/>
    <w:rsid w:val="00CD5B1F"/>
    <w:rsid w:val="00CE5AC8"/>
    <w:rsid w:val="00CF6809"/>
    <w:rsid w:val="00D0363F"/>
    <w:rsid w:val="00D074A2"/>
    <w:rsid w:val="00D24925"/>
    <w:rsid w:val="00D5219D"/>
    <w:rsid w:val="00D53CE3"/>
    <w:rsid w:val="00D54EC8"/>
    <w:rsid w:val="00DC6131"/>
    <w:rsid w:val="00DC78E0"/>
    <w:rsid w:val="00DE3E0D"/>
    <w:rsid w:val="00E45332"/>
    <w:rsid w:val="00E67E65"/>
    <w:rsid w:val="00EC60C9"/>
    <w:rsid w:val="00EF74E1"/>
    <w:rsid w:val="00F06295"/>
    <w:rsid w:val="00F32E92"/>
    <w:rsid w:val="00F72A56"/>
    <w:rsid w:val="00FB6661"/>
    <w:rsid w:val="00FC19C7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39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3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79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22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01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8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37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9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63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6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3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4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75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92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69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4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6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62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3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293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375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45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1736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4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84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3CE5-B7EA-4D70-90CE-D19C4787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1996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jorden van vegten</cp:lastModifiedBy>
  <cp:revision>45</cp:revision>
  <dcterms:created xsi:type="dcterms:W3CDTF">2019-08-29T11:00:00Z</dcterms:created>
  <dcterms:modified xsi:type="dcterms:W3CDTF">2019-10-18T07:02:00Z</dcterms:modified>
  <cp:contentStatus/>
</cp:coreProperties>
</file>