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8DCA8" w14:textId="3BFD0004" w:rsidR="00C94D25" w:rsidRPr="008C7D1A" w:rsidRDefault="00C64763" w:rsidP="00C64763">
      <w:pPr>
        <w:pStyle w:val="Title"/>
        <w:spacing w:before="4440"/>
        <w:rPr>
          <w:lang w:val="nl-NL"/>
        </w:rPr>
      </w:pPr>
      <w:r>
        <w:rPr>
          <w:lang w:val="nl-NL"/>
        </w:rPr>
        <w:t>Android</w:t>
      </w:r>
    </w:p>
    <w:p w14:paraId="1196126B" w14:textId="77777777" w:rsidR="00C94D25" w:rsidRPr="00753EF6" w:rsidRDefault="00C94D25" w:rsidP="00344472">
      <w:pPr>
        <w:pStyle w:val="ContactHeading"/>
        <w:spacing w:line="240" w:lineRule="auto"/>
        <w:rPr>
          <w:lang w:val="nl-NL"/>
        </w:rPr>
      </w:pPr>
      <w:r w:rsidRPr="00753EF6">
        <w:rPr>
          <w:lang w:val="nl-NL"/>
        </w:rPr>
        <w:t xml:space="preserve">By </w:t>
      </w:r>
      <w:r w:rsidR="00753EF6">
        <w:rPr>
          <w:lang w:val="nl-NL"/>
        </w:rPr>
        <w:t xml:space="preserve">     </w:t>
      </w:r>
    </w:p>
    <w:p w14:paraId="30E9E96A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Namen:</w:t>
      </w:r>
      <w:r>
        <w:rPr>
          <w:lang w:val="nl-NL"/>
        </w:rPr>
        <w:t>Eefje Karremans, Jorden van Vegten , Liam Meijles</w:t>
      </w:r>
      <w:r w:rsidRPr="001A371B">
        <w:rPr>
          <w:lang w:val="nl-NL"/>
        </w:rPr>
        <w:t xml:space="preserve"> Studiejaar: </w:t>
      </w:r>
      <w:r>
        <w:rPr>
          <w:lang w:val="nl-NL"/>
        </w:rPr>
        <w:t>2019-2020</w:t>
      </w:r>
    </w:p>
    <w:p w14:paraId="18AC4DDE" w14:textId="3B741B8B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 xml:space="preserve">Werkgroep: </w:t>
      </w:r>
      <w:r>
        <w:rPr>
          <w:lang w:val="nl-NL"/>
        </w:rPr>
        <w:t xml:space="preserve">Groep </w:t>
      </w:r>
      <w:r w:rsidR="00B92744">
        <w:rPr>
          <w:lang w:val="nl-NL"/>
        </w:rPr>
        <w:t>5</w:t>
      </w:r>
      <w:bookmarkStart w:id="0" w:name="_GoBack"/>
      <w:bookmarkEnd w:id="0"/>
      <w:r>
        <w:rPr>
          <w:lang w:val="nl-NL"/>
        </w:rPr>
        <w:t>[Spruitjes ]</w:t>
      </w:r>
      <w:r w:rsidRPr="001A371B">
        <w:rPr>
          <w:lang w:val="nl-NL"/>
        </w:rPr>
        <w:t xml:space="preserve"> Projectleider: M. Boukiour</w:t>
      </w:r>
    </w:p>
    <w:p w14:paraId="253406A1" w14:textId="77777777" w:rsidR="00C64763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Inleverdatum:</w:t>
      </w:r>
      <w:r>
        <w:rPr>
          <w:lang w:val="nl-NL"/>
        </w:rPr>
        <w:t>29/08/2019</w:t>
      </w:r>
    </w:p>
    <w:p w14:paraId="147FDB6C" w14:textId="039434C1" w:rsidR="00C64763" w:rsidRPr="00484544" w:rsidRDefault="00C64763" w:rsidP="00C64763">
      <w:pPr>
        <w:pStyle w:val="ContactInfo"/>
        <w:rPr>
          <w:lang w:val="nl-NL"/>
        </w:rPr>
      </w:pPr>
      <w:r w:rsidRPr="001A371B">
        <w:rPr>
          <w:lang w:val="nl-NL"/>
        </w:rPr>
        <w:t>Versie: 1</w:t>
      </w:r>
      <w:r>
        <w:rPr>
          <w:lang w:val="nl-NL"/>
        </w:rPr>
        <w:t>.0</w:t>
      </w:r>
    </w:p>
    <w:p w14:paraId="06479912" w14:textId="77777777" w:rsidR="00C94D25" w:rsidRPr="009E3FBE" w:rsidRDefault="00A97DE1" w:rsidP="00C94D25">
      <w:pPr>
        <w:pStyle w:val="Heading1"/>
        <w:rPr>
          <w:lang w:val="nl-NL"/>
        </w:rPr>
      </w:pPr>
      <w:r>
        <w:rPr>
          <w:lang w:val="nl-NL"/>
        </w:rPr>
        <w:lastRenderedPageBreak/>
        <w:t>Behoeftes analyse</w:t>
      </w:r>
    </w:p>
    <w:p w14:paraId="03C7F10E" w14:textId="77777777" w:rsidR="00C94D25" w:rsidRPr="009E3FBE" w:rsidRDefault="00C94D25" w:rsidP="00C94D25">
      <w:pPr>
        <w:rPr>
          <w:lang w:val="nl-NL"/>
        </w:rPr>
      </w:pPr>
    </w:p>
    <w:p w14:paraId="28774B54" w14:textId="77777777" w:rsidR="00C94D25" w:rsidRPr="009E3FBE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Kern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2</w:t>
      </w:r>
    </w:p>
    <w:p w14:paraId="0391938F" w14:textId="77777777" w:rsidR="005B6CA3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Aanleiding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02D697B7" w14:textId="77777777" w:rsidR="00C94D25" w:rsidRPr="00550B14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Algemeene beschrijving</w:t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3</w:t>
      </w:r>
    </w:p>
    <w:p w14:paraId="7D86F4E2" w14:textId="77777777" w:rsidR="00C94D25" w:rsidRPr="00550B14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Doelen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550B14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4</w:t>
      </w:r>
    </w:p>
    <w:p w14:paraId="3D6D8527" w14:textId="77777777" w:rsidR="00C94D25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Doelgroepen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005A98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4</w:t>
      </w:r>
    </w:p>
    <w:p w14:paraId="2D9A0E19" w14:textId="77777777" w:rsidR="00C94D25" w:rsidRDefault="005B6CA3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Voormgeving</w:t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8553E1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5</w:t>
      </w:r>
    </w:p>
    <w:p w14:paraId="0A1BA243" w14:textId="77777777" w:rsidR="00C94D25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informatie</w:t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 w:rsidRPr="009E3FBE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6</w:t>
      </w:r>
    </w:p>
    <w:p w14:paraId="612C9B43" w14:textId="77777777" w:rsidR="00C94D25" w:rsidRPr="009E3FBE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Interactie</w:t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 w:rsidR="00C94D25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7</w:t>
      </w:r>
    </w:p>
    <w:p w14:paraId="074D38A7" w14:textId="77777777" w:rsidR="00C94D25" w:rsidRDefault="00721FE7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Slot</w:t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</w:r>
      <w: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ab/>
        <w:t>blz.</w:t>
      </w:r>
      <w:r w:rsidR="0049315C"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  <w:t>8</w:t>
      </w:r>
    </w:p>
    <w:p w14:paraId="388313F1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7A0E4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12580A4E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56900330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6DD732C2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3C33303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2288E1B8" w14:textId="77777777" w:rsidR="00C94D25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8480B69" w14:textId="77777777" w:rsidR="00C94D25" w:rsidRPr="009E3FBE" w:rsidRDefault="00C94D25" w:rsidP="00C94D25">
      <w:pPr>
        <w:rPr>
          <w:rFonts w:asciiTheme="majorHAnsi" w:hAnsiTheme="majorHAnsi" w:cstheme="majorHAnsi"/>
          <w:color w:val="418AB3" w:themeColor="accent1"/>
          <w:sz w:val="44"/>
          <w:szCs w:val="44"/>
          <w:lang w:val="nl-NL"/>
        </w:rPr>
      </w:pPr>
    </w:p>
    <w:p w14:paraId="7EEAA47D" w14:textId="77777777" w:rsidR="00C94D25" w:rsidRPr="00813EBD" w:rsidRDefault="00696259" w:rsidP="00813EBD">
      <w:pPr>
        <w:pStyle w:val="Heading1"/>
        <w:rPr>
          <w:lang w:val="nl-NL"/>
        </w:rPr>
      </w:pPr>
      <w:r>
        <w:rPr>
          <w:lang w:val="nl-NL"/>
        </w:rPr>
        <w:lastRenderedPageBreak/>
        <w:t>Kern project</w:t>
      </w:r>
    </w:p>
    <w:p w14:paraId="0AB55E9A" w14:textId="77777777" w:rsidR="00412467" w:rsidRDefault="00B65055" w:rsidP="008C7D1A">
      <w:pPr>
        <w:rPr>
          <w:lang w:val="nl-NL"/>
        </w:rPr>
      </w:pPr>
      <w:r>
        <w:rPr>
          <w:rFonts w:asciiTheme="majorHAnsi" w:hAnsiTheme="majorHAnsi" w:cstheme="majorHAnsi"/>
          <w:color w:val="595959" w:themeColor="text1" w:themeTint="A6"/>
          <w:sz w:val="24"/>
          <w:szCs w:val="24"/>
          <w:lang w:val="nl-NL" w:eastAsia="nl-NL"/>
        </w:rPr>
        <w:br/>
      </w:r>
    </w:p>
    <w:p w14:paraId="6AFAF1EA" w14:textId="77777777" w:rsidR="00412467" w:rsidRDefault="00412467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381F9226" w14:textId="77777777" w:rsidR="00412467" w:rsidRPr="006E45DC" w:rsidRDefault="00412467" w:rsidP="00B6505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2E368443" w14:textId="77777777" w:rsidR="00C94D25" w:rsidRPr="005B4A70" w:rsidRDefault="00F06295" w:rsidP="00C94D25">
      <w:pPr>
        <w:pStyle w:val="Heading1"/>
        <w:rPr>
          <w:lang w:val="nl-NL"/>
        </w:rPr>
      </w:pPr>
      <w:r>
        <w:rPr>
          <w:lang w:val="nl-NL"/>
        </w:rPr>
        <w:t>aanleiding</w:t>
      </w:r>
    </w:p>
    <w:p w14:paraId="7C7CCA9D" w14:textId="77777777" w:rsidR="00C94D25" w:rsidRPr="005B4A70" w:rsidRDefault="00C94D25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5A75E5CA" w14:textId="77777777" w:rsidR="00412467" w:rsidRDefault="00412467" w:rsidP="008C7D1A">
      <w:pPr>
        <w:pStyle w:val="ListBullet"/>
        <w:numPr>
          <w:ilvl w:val="0"/>
          <w:numId w:val="0"/>
        </w:numPr>
        <w:rPr>
          <w:rFonts w:asciiTheme="majorHAnsi" w:hAnsiTheme="majorHAnsi" w:cstheme="majorHAnsi"/>
          <w:sz w:val="24"/>
          <w:szCs w:val="24"/>
          <w:lang w:val="nl-NL"/>
        </w:rPr>
      </w:pPr>
    </w:p>
    <w:p w14:paraId="77FD60DA" w14:textId="77777777" w:rsidR="00412467" w:rsidRDefault="00412467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4E798FAB" w14:textId="77777777" w:rsidR="00412467" w:rsidRPr="00762C84" w:rsidRDefault="00412467" w:rsidP="00B11431">
      <w:pPr>
        <w:pStyle w:val="ListBullet"/>
        <w:numPr>
          <w:ilvl w:val="0"/>
          <w:numId w:val="0"/>
        </w:numPr>
        <w:ind w:left="216"/>
        <w:rPr>
          <w:rFonts w:asciiTheme="majorHAnsi" w:hAnsiTheme="majorHAnsi" w:cstheme="majorHAnsi"/>
          <w:sz w:val="24"/>
          <w:szCs w:val="24"/>
          <w:lang w:val="nl-NL"/>
        </w:rPr>
      </w:pPr>
    </w:p>
    <w:p w14:paraId="2889725B" w14:textId="77777777" w:rsidR="00C94D25" w:rsidRPr="006E45DC" w:rsidRDefault="00F06295" w:rsidP="00C94D25">
      <w:pPr>
        <w:pStyle w:val="Heading1"/>
        <w:rPr>
          <w:lang w:val="nl-NL"/>
        </w:rPr>
      </w:pPr>
      <w:r>
        <w:rPr>
          <w:lang w:val="nl-NL"/>
        </w:rPr>
        <w:t>algemeene  beschrijving</w:t>
      </w:r>
    </w:p>
    <w:p w14:paraId="3BF4E1BA" w14:textId="77777777" w:rsidR="00C94D25" w:rsidRDefault="00C94D25" w:rsidP="00C94D25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3C848027" w14:textId="77777777" w:rsidR="00C94D25" w:rsidRDefault="00C94D25" w:rsidP="00C94D25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42351B01" w14:textId="77777777" w:rsidR="0062703A" w:rsidRPr="000A3618" w:rsidRDefault="0062703A" w:rsidP="00C94D25">
      <w:pPr>
        <w:pStyle w:val="ListBullet"/>
        <w:numPr>
          <w:ilvl w:val="0"/>
          <w:numId w:val="0"/>
        </w:numPr>
        <w:ind w:left="216"/>
        <w:rPr>
          <w:lang w:val="nl-NL"/>
        </w:rPr>
      </w:pPr>
    </w:p>
    <w:p w14:paraId="0A59D01B" w14:textId="77777777" w:rsidR="00C94D25" w:rsidRPr="002E3856" w:rsidRDefault="00C94D25" w:rsidP="00C94D25">
      <w:pPr>
        <w:pStyle w:val="Heading1"/>
        <w:rPr>
          <w:lang w:val="nl-NL"/>
        </w:rPr>
      </w:pPr>
      <w:r w:rsidRPr="000A3618">
        <w:rPr>
          <w:lang w:val="nl-NL"/>
        </w:rPr>
        <w:t xml:space="preserve"> </w:t>
      </w:r>
      <w:r w:rsidR="00F06295">
        <w:rPr>
          <w:lang w:val="nl-NL"/>
        </w:rPr>
        <w:t>Doelen</w:t>
      </w:r>
    </w:p>
    <w:p w14:paraId="32914E03" w14:textId="77777777" w:rsidR="00C94D25" w:rsidRDefault="00C94D25" w:rsidP="00C94D25">
      <w:pPr>
        <w:pStyle w:val="ListBullet"/>
        <w:numPr>
          <w:ilvl w:val="0"/>
          <w:numId w:val="0"/>
        </w:numPr>
        <w:ind w:left="216" w:hanging="216"/>
        <w:rPr>
          <w:lang w:val="nl-NL"/>
        </w:rPr>
      </w:pPr>
    </w:p>
    <w:p w14:paraId="0B6A9765" w14:textId="77777777" w:rsidR="00C94D25" w:rsidRPr="00265A76" w:rsidRDefault="00F06295" w:rsidP="00C94D25">
      <w:pPr>
        <w:pStyle w:val="Heading1"/>
        <w:rPr>
          <w:lang w:val="nl-NL"/>
        </w:rPr>
      </w:pPr>
      <w:r w:rsidRPr="00265A76">
        <w:rPr>
          <w:lang w:val="nl-NL"/>
        </w:rPr>
        <w:t>Doelgroepen</w:t>
      </w:r>
    </w:p>
    <w:p w14:paraId="133EAA0D" w14:textId="77777777" w:rsidR="00C94D25" w:rsidRDefault="00C94D25" w:rsidP="00C94D25">
      <w:pPr>
        <w:spacing w:after="9"/>
        <w:ind w:right="205"/>
        <w:rPr>
          <w:rFonts w:ascii="Palatino Linotype" w:hAnsi="Palatino Linotype"/>
          <w:lang w:val="nl-NL"/>
        </w:rPr>
      </w:pPr>
    </w:p>
    <w:p w14:paraId="660E7C94" w14:textId="77777777" w:rsidR="00C94D25" w:rsidRPr="009E3FBE" w:rsidRDefault="00F06295" w:rsidP="00C94D25">
      <w:pPr>
        <w:pStyle w:val="Heading1"/>
        <w:rPr>
          <w:lang w:val="nl-NL"/>
        </w:rPr>
      </w:pPr>
      <w:r w:rsidRPr="00265A76">
        <w:rPr>
          <w:lang w:val="nl-NL"/>
        </w:rPr>
        <w:t>Vormgeving</w:t>
      </w:r>
    </w:p>
    <w:p w14:paraId="54CE1B06" w14:textId="77777777" w:rsidR="00C94D25" w:rsidRPr="00930EA4" w:rsidRDefault="00C94D25" w:rsidP="00C94D25">
      <w:pPr>
        <w:rPr>
          <w:lang w:val="nl-NL"/>
        </w:rPr>
      </w:pPr>
    </w:p>
    <w:p w14:paraId="01EF862E" w14:textId="77777777" w:rsidR="00F06295" w:rsidRPr="009E3FBE" w:rsidRDefault="00F06295" w:rsidP="00F06295">
      <w:pPr>
        <w:pStyle w:val="Heading1"/>
        <w:rPr>
          <w:lang w:val="nl-NL"/>
        </w:rPr>
      </w:pPr>
      <w:r>
        <w:rPr>
          <w:lang w:val="nl-NL"/>
        </w:rPr>
        <w:t>Informatie</w:t>
      </w:r>
    </w:p>
    <w:p w14:paraId="5CFB53BF" w14:textId="77777777" w:rsidR="00F06295" w:rsidRPr="004E624A" w:rsidRDefault="00827C3D" w:rsidP="00F06295">
      <w:pPr>
        <w:rPr>
          <w:rFonts w:ascii="Arial" w:hAnsi="Arial" w:cs="Arial"/>
          <w:color w:val="404040" w:themeColor="text1" w:themeTint="BF"/>
          <w:sz w:val="24"/>
          <w:szCs w:val="24"/>
          <w:lang w:val="nl-NL"/>
        </w:rPr>
      </w:pPr>
      <w:r w:rsidRPr="004E624A">
        <w:rPr>
          <w:rFonts w:ascii="Arial" w:hAnsi="Arial" w:cs="Arial"/>
          <w:color w:val="404040" w:themeColor="text1" w:themeTint="BF"/>
          <w:sz w:val="24"/>
          <w:szCs w:val="24"/>
          <w:lang w:val="nl-NL"/>
        </w:rPr>
        <w:t xml:space="preserve"> </w:t>
      </w:r>
    </w:p>
    <w:p w14:paraId="30C8B9B4" w14:textId="77777777" w:rsidR="00F06295" w:rsidRPr="009E3FBE" w:rsidRDefault="00F06295" w:rsidP="00F06295">
      <w:pPr>
        <w:pStyle w:val="Heading1"/>
        <w:rPr>
          <w:lang w:val="nl-NL"/>
        </w:rPr>
      </w:pPr>
      <w:r>
        <w:rPr>
          <w:lang w:val="nl-NL"/>
        </w:rPr>
        <w:t>interactie</w:t>
      </w:r>
    </w:p>
    <w:p w14:paraId="1F890DC7" w14:textId="77777777" w:rsidR="0064264C" w:rsidRPr="00CF6809" w:rsidRDefault="0064264C" w:rsidP="00B438F7">
      <w:pPr>
        <w:spacing w:after="9"/>
        <w:ind w:left="-5" w:right="205"/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</w:pPr>
    </w:p>
    <w:p w14:paraId="67E24789" w14:textId="77777777" w:rsidR="0064264C" w:rsidRDefault="00F06295" w:rsidP="00B438F7">
      <w:pPr>
        <w:pStyle w:val="Heading1"/>
        <w:rPr>
          <w:lang w:val="nl-NL"/>
        </w:rPr>
      </w:pPr>
      <w:r>
        <w:rPr>
          <w:lang w:val="nl-NL"/>
        </w:rPr>
        <w:lastRenderedPageBreak/>
        <w:t>slot</w:t>
      </w:r>
    </w:p>
    <w:p w14:paraId="6EDF2E1B" w14:textId="77777777" w:rsidR="0064264C" w:rsidRPr="00CF6809" w:rsidRDefault="0064264C" w:rsidP="0064264C">
      <w:pPr>
        <w:spacing w:after="9"/>
        <w:ind w:left="-5" w:right="205"/>
        <w:rPr>
          <w:rFonts w:asciiTheme="majorHAnsi" w:hAnsiTheme="majorHAnsi" w:cstheme="majorHAnsi"/>
          <w:color w:val="404040" w:themeColor="text1" w:themeTint="BF"/>
          <w:sz w:val="24"/>
          <w:szCs w:val="24"/>
          <w:lang w:val="nl-NL"/>
        </w:rPr>
      </w:pPr>
    </w:p>
    <w:sectPr w:rsidR="0064264C" w:rsidRPr="00CF6809" w:rsidSect="00344472">
      <w:footerReference w:type="default" r:id="rId8"/>
      <w:headerReference w:type="first" r:id="rId9"/>
      <w:footerReference w:type="first" r:id="rId10"/>
      <w:pgSz w:w="12240" w:h="15840"/>
      <w:pgMar w:top="1440" w:right="3600" w:bottom="1800" w:left="1440" w:header="794" w:footer="975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0CFA1" w14:textId="77777777" w:rsidR="00295AB8" w:rsidRDefault="00295AB8">
      <w:pPr>
        <w:spacing w:line="240" w:lineRule="auto"/>
      </w:pPr>
      <w:r>
        <w:separator/>
      </w:r>
    </w:p>
  </w:endnote>
  <w:endnote w:type="continuationSeparator" w:id="0">
    <w:p w14:paraId="2A06352E" w14:textId="77777777" w:rsidR="00295AB8" w:rsidRDefault="00295A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8975825"/>
      <w:docPartObj>
        <w:docPartGallery w:val="Page Numbers (Bottom of Page)"/>
        <w:docPartUnique/>
      </w:docPartObj>
    </w:sdtPr>
    <w:sdtEndPr/>
    <w:sdtContent>
      <w:p w14:paraId="4F4A1340" w14:textId="77777777" w:rsidR="00190922" w:rsidRPr="00190922" w:rsidRDefault="00B32D44" w:rsidP="00190922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1" allowOverlap="1" wp14:anchorId="7C779403" wp14:editId="127629BC">
                  <wp:simplePos x="0" y="0"/>
                  <wp:positionH relativeFrom="page">
                    <wp:posOffset>371475</wp:posOffset>
                  </wp:positionH>
                  <wp:positionV relativeFrom="bottomMargin">
                    <wp:posOffset>104775</wp:posOffset>
                  </wp:positionV>
                  <wp:extent cx="11238748" cy="441960"/>
                  <wp:effectExtent l="0" t="0" r="1270" b="0"/>
                  <wp:wrapNone/>
                  <wp:docPr id="2" name="Group 2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11238748" cy="441960"/>
                            <a:chOff x="228600" y="-152400"/>
                            <a:chExt cx="11238748" cy="44196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28600" y="0"/>
                              <a:ext cx="594360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961908" y="-152400"/>
                              <a:ext cx="10505440" cy="441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2E46B89" w14:textId="2FFE3B24" w:rsidR="00B92744" w:rsidRPr="00B92744" w:rsidRDefault="00B32D44" w:rsidP="00B92744">
                                <w:pPr>
                                  <w:pStyle w:val="Footer"/>
                                  <w:jc w:val="right"/>
                                  <w:rPr>
                                    <w:lang w:val="nl-NL"/>
                                  </w:rPr>
                                </w:pPr>
                                <w:r w:rsidRPr="00B92744">
                                  <w:rPr>
                                    <w:lang w:val="nl-NL"/>
                                  </w:rPr>
                                  <w:t xml:space="preserve">Eefje Karremans, </w:t>
                                </w:r>
                                <w:r w:rsidR="00B92744" w:rsidRPr="00B92744">
                                  <w:rPr>
                                    <w:lang w:val="nl-NL"/>
                                  </w:rPr>
                                  <w:t>Jorden van Vegten,</w:t>
                                </w:r>
                                <w:r w:rsidR="00B92744">
                                  <w:rPr>
                                    <w:lang w:val="nl-NL"/>
                                  </w:rPr>
                                  <w:t xml:space="preserve"> Liam Meijles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group w14:anchorId="7C779403" id="Group 2" o:spid="_x0000_s1026" style="position:absolute;left:0;text-align:left;margin-left:29.25pt;margin-top:8.25pt;width:884.95pt;height:34.8pt;z-index:251664384;mso-position-horizontal-relative:page;mso-position-vertical-relative:bottom-margin-area;mso-width-relative:margin;mso-height-relative:margin" coordorigin="2286,-1524" coordsize="112387,4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/riAMAALkKAAAOAAAAZHJzL2Uyb0RvYy54bWzEVltv0zAUfkfiP1h+Z7k07dZoGRqDTUgT&#10;TGyIZ9dxLsKxje0uGb+eYzvJtlIBGmj0IfXlXHw+n+9Ljl8PHUe3TJtWigInBzFGTFBZtqIu8Oeb&#10;81dHGBlLREm4FKzAd8zg1ycvXxz3KmepbCQvmUYQRJi8VwVurFV5FBnasI6YA6mYgM1K6o5YmOo6&#10;KjXpIXrHozSOV1Evdam0pMwYWH0bNvGJj19VjNqPVWWYRbzAcDbrn9o/N+4ZnRyTvNZENS0dj0Ge&#10;cIqOtAKSzqHeEkvQVrc/hepaqqWRlT2gsotkVbWU+RqgmiTeqeZCy63ytdR5X6sZJoB2B6cnh6Uf&#10;bq80assCpxgJ0sEV+awoddD0qs7B4kKra3Wlx4U6zFy1Q6U79w91oMGDejeDygaLKCwmSbo4Osyg&#10;DyhsZlmyXo2w0wbuxvml6dEqhtuB/VfJMs1g7O+FNu9+EySazhC5o84n6xV0k7kHzPwdYNcNUczf&#10;g3FwjIAtJsA+QZcRUXOGFgE0bzUjZnID4O2B60HZY8ETZst1tvCIOMjSw2yReoO5WpIrbewFkx1y&#10;gwJrOILvP3J7aSyAB6aTictsJG/L85ZzP3HkYmdco1sCtNjUSXDlqiFhacrmaegsfcBHQbhwoYR0&#10;QUM+twLXMJXrR/aOM2fHxSdWQZu5y/bJ5sghIaGUCRvOYRpSsrC8jOHnMIVyZg8/8wFd5Aryz7HH&#10;AI/rm2KHMKO9c2VeH2bn+FcHC86zh88shZ2du1ZIvS8Ah6rGzMF+AilA41DayPIOekrLoE5G0fMW&#10;bvWSGHtFNMgRUAMk1n6ER8VlX2A5jjBqpP6+b93ZQ9PDLkY9yFuBzbct0Qwj/l4AHdZJljk99JNs&#10;eQgNhvTDnc3DHbHtziS0SgJirqgfOnvLp2GlZfcFlPjUZYUtIijkLjC1epqc2SC7oOWUnZ56M9BA&#10;ReyluFbUBXeouq69Gb4QrcbWtkCKD3KiIMl3OjzYOk8hT7dWVq1v/3tcR7xBDpyePYMuZJMu3Dg6&#10;v5EDynZkAdkBll3F0BmeJ/sFYr1K1jEI564uTjKRxMt46e/xsbQ+XSdmPjvKIui01WIZeDHvQPDA&#10;/UCGUW7uq/CjPbz/A3rtJ/UfOD43qcuvvyW1HTbDeLv/g9/7uQ2r/4bX9tlYbZRj9fmvWO3f/fB9&#10;5F8M47ec+wB7OPcqcP/FefIDAAD//wMAUEsDBBQABgAIAAAAIQAAze6j3wAAAAkBAAAPAAAAZHJz&#10;L2Rvd25yZXYueG1sTI9BS8NAEIXvgv9hGcGb3aSasMRsSinqqQi2gnibJtMkNDsbstsk/fduT/Y0&#10;zLzHm+/lq9l0YqTBtZY1xIsIBHFpq5ZrDd/79ycFwnnkCjvLpOFCDlbF/V2OWWUn/qJx52sRQthl&#10;qKHxvs+kdGVDBt3C9sRBO9rBoA/rUMtqwCmEm04uoyiVBlsOHxrsadNQedqdjYaPCaf1c/w2bk/H&#10;zeV3n3z+bGPS+vFhXr+C8DT7fzNc8QM6FIHpYM9cOdFpSFQSnOGehnnV1VK9gDhoUGkMssjlbYPi&#10;DwAA//8DAFBLAQItABQABgAIAAAAIQC2gziS/gAAAOEBAAATAAAAAAAAAAAAAAAAAAAAAABbQ29u&#10;dGVudF9UeXBlc10ueG1sUEsBAi0AFAAGAAgAAAAhADj9If/WAAAAlAEAAAsAAAAAAAAAAAAAAAAA&#10;LwEAAF9yZWxzLy5yZWxzUEsBAi0AFAAGAAgAAAAhAGb4v+uIAwAAuQoAAA4AAAAAAAAAAAAAAAAA&#10;LgIAAGRycy9lMm9Eb2MueG1sUEsBAi0AFAAGAAgAAAAhAADN7qPfAAAACQEAAA8AAAAAAAAAAAAA&#10;AAAA4gUAAGRycy9kb3ducmV2LnhtbFBLBQYAAAAABAAEAPMAAADuBgAAAAA=&#10;">
                  <v:rect id="Rectangle 3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RwaxgAAANoAAAAPAAAAZHJzL2Rvd25yZXYueG1sRI9Ba8JA&#10;FITvhf6H5RV6KbqpWgnRVaSl0KIIRiXXR/aZBLNv0+xWU3+9Kwg9DjPzDTOdd6YWJ2pdZVnBaz8C&#10;QZxbXXGhYLf97MUgnEfWWFsmBX/kYD57fJhiou2ZN3RKfSEChF2CCkrvm0RKl5dk0PVtQxy8g20N&#10;+iDbQuoWzwFuajmIorE0WHFYKLGh95LyY/prFPyMYv7eLQfjlT9kl0u2f9m+fayVen7qFhMQnjr/&#10;H763v7SCIdyuhBsgZ1cAAAD//wMAUEsBAi0AFAAGAAgAAAAhANvh9svuAAAAhQEAABMAAAAAAAAA&#10;AAAAAAAAAAAAAFtDb250ZW50X1R5cGVzXS54bWxQSwECLQAUAAYACAAAACEAWvQsW78AAAAVAQAA&#10;CwAAAAAAAAAAAAAAAAAfAQAAX3JlbHMvLnJlbHNQSwECLQAUAAYACAAAACEAMC0cGsYAAADaAAAA&#10;DwAAAAAAAAAAAAAAAAAHAgAAZHJzL2Rvd25yZXYueG1sUEsFBgAAAAADAAMAtwAAAPoCAAAAAA==&#10;" fillcolor="white [3212]" stroked="f" strokeweight="1pt">
                    <v:fill opacity="0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8" type="#_x0000_t202" style="position:absolute;left:9619;top:-1524;width:1050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U17wgAAANoAAAAPAAAAZHJzL2Rvd25yZXYueG1sRI9Ra8Iw&#10;FIXfhf2HcAe+aToZMqpRZG6wJ3HqD7g0d21nc1OTtI3+eiMM9ng453yHs1xH04ienK8tK3iZZiCI&#10;C6trLhWcjp+TNxA+IGtsLJOCK3lYr55GS8y1Hfib+kMoRYKwz1FBFUKbS+mLigz6qW2Jk/djncGQ&#10;pCuldjgkuGnkLMvm0mDNaaHClt4rKs6HzijY97oI3WzY3nbZJXa3j92vi51S4+e4WYAIFMN/+K/9&#10;pRW8wuNKugFydQcAAP//AwBQSwECLQAUAAYACAAAACEA2+H2y+4AAACFAQAAEwAAAAAAAAAAAAAA&#10;AAAAAAAAW0NvbnRlbnRfVHlwZXNdLnhtbFBLAQItABQABgAIAAAAIQBa9CxbvwAAABUBAAALAAAA&#10;AAAAAAAAAAAAAB8BAABfcmVscy8ucmVsc1BLAQItABQABgAIAAAAIQCl6U17wgAAANoAAAAPAAAA&#10;AAAAAAAAAAAAAAcCAABkcnMvZG93bnJldi54bWxQSwUGAAAAAAMAAwC3AAAA9gIAAAAA&#10;" filled="f" stroked="f" strokeweight=".5pt">
                    <v:textbox style="mso-fit-shape-to-text:t" inset="0,,0">
                      <w:txbxContent>
                        <w:p w14:paraId="22E46B89" w14:textId="2FFE3B24" w:rsidR="00B92744" w:rsidRPr="00B92744" w:rsidRDefault="00B32D44" w:rsidP="00B92744">
                          <w:pPr>
                            <w:pStyle w:val="Footer"/>
                            <w:jc w:val="right"/>
                            <w:rPr>
                              <w:lang w:val="nl-NL"/>
                            </w:rPr>
                          </w:pPr>
                          <w:r w:rsidRPr="00B92744">
                            <w:rPr>
                              <w:lang w:val="nl-NL"/>
                            </w:rPr>
                            <w:t xml:space="preserve">Eefje Karremans, </w:t>
                          </w:r>
                          <w:r w:rsidR="00B92744" w:rsidRPr="00B92744">
                            <w:rPr>
                              <w:lang w:val="nl-NL"/>
                            </w:rPr>
                            <w:t>Jorden van Vegten,</w:t>
                          </w:r>
                          <w:r w:rsidR="00B92744">
                            <w:rPr>
                              <w:lang w:val="nl-NL"/>
                            </w:rPr>
                            <w:t xml:space="preserve"> Liam Meijles</w:t>
                          </w:r>
                        </w:p>
                      </w:txbxContent>
                    </v:textbox>
                  </v:shape>
                  <w10:wrap anchorx="page" anchory="margin"/>
                </v:group>
              </w:pict>
            </mc:Fallback>
          </mc:AlternateContent>
        </w:r>
        <w:r w:rsidR="00190922" w:rsidRPr="00190922">
          <w:fldChar w:fldCharType="begin"/>
        </w:r>
        <w:r w:rsidR="00190922" w:rsidRPr="00190922">
          <w:instrText xml:space="preserve"> PAGE   \* MERGEFORMAT </w:instrText>
        </w:r>
        <w:r w:rsidR="00190922" w:rsidRPr="00190922">
          <w:fldChar w:fldCharType="separate"/>
        </w:r>
        <w:r w:rsidR="007A0A5B">
          <w:rPr>
            <w:noProof/>
          </w:rPr>
          <w:t>1</w:t>
        </w:r>
        <w:r w:rsidR="00190922" w:rsidRPr="00190922"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6DB13" w14:textId="77777777" w:rsidR="00056976" w:rsidRDefault="00753EF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180726" wp14:editId="30D6FA8C">
              <wp:simplePos x="0" y="0"/>
              <wp:positionH relativeFrom="column">
                <wp:posOffset>-552450</wp:posOffset>
              </wp:positionH>
              <wp:positionV relativeFrom="paragraph">
                <wp:posOffset>-93980</wp:posOffset>
              </wp:positionV>
              <wp:extent cx="5943600" cy="274320"/>
              <wp:effectExtent l="0" t="0" r="0" b="0"/>
              <wp:wrapNone/>
              <wp:docPr id="165" name="Rectangle 1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274320"/>
                      </a:xfrm>
                      <a:prstGeom prst="rect">
                        <a:avLst/>
                      </a:prstGeom>
                      <a:solidFill>
                        <a:schemeClr val="bg1">
                          <a:alpha val="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9AB614F" id="Rectangle 165" o:spid="_x0000_s1026" style="position:absolute;margin-left:-43.5pt;margin-top:-7.4pt;width:468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PxwoAIAAKcFAAAOAAAAZHJzL2Uyb0RvYy54bWysVEtPGzEQvlfqf7B8L7sJCZSIDYpAVJUQ&#10;IKDi7HjtrCWvx7WdbNJf37G9uzyKeqiag+N5feP5dmbOL/atJjvhvAJT0clRSYkwHGplNhX98XT9&#10;5SslPjBTMw1GVPQgPL1Yfv503tmFmEIDuhaOIIjxi85WtAnBLorC80a0zB+BFQaNElzLAopuU9SO&#10;dYje6mJalidFB662DrjwHrVX2UiXCV9KwcOdlF4EoiuKbwvpdOlcx7NYnrPFxjHbKN4/g/3DK1qm&#10;DCYdoa5YYGTr1B9QreIOPMhwxKEtQErFRaoBq5mU76p5bJgVqRYkx9uRJv//YPnt7t4RVeO3O5lT&#10;YliLH+kBaWNmowWJSqSos36Bno/23vWSx2usdy9dG/+xErJPtB5GWsU+EI7K+dns+KRE9jnapqez&#10;42nivXiJts6HbwJaEi8VdZg/scl2Nz5gRnQdXGIyD1rV10rrJMRWEZfakR3Dj7zeTHKotg3LqiFb&#10;aqromQDfgGgToQxE0JwvaopYd6403cJBi+inzYOQSBrWNk3JRuSckHEuTMjv8A2rRVbPS/xFOrGc&#10;MSJJCTAiS8w/YvcAb+sbsDNM7x9DRer2Mbj828Ny8BiRMoMJY3CrDLiPADRW1WfO/gNJmZrI0hrq&#10;A7aUgzxr3vJrhV/1hvlwzxwOFzYCLoxwh4fU0FUU+hslDbhfH+mjP/Y8WinpcFgr6n9umROU6O8G&#10;p+FsMpvF6U7CbH6KDUbca8v6tcVs20vAVpngarI8XaN/0MNVOmifca+sYlY0McMxd0V5cINwGfIS&#10;wc3ExWqV3HCiLQs35tHyCB5ZjV37tH9mzvatHXAobmEYbLZ41+HZN0YaWG0DSJXa/4XXnm/cBqlx&#10;+s0V181rOXm97NflbwAAAP//AwBQSwMEFAAGAAgAAAAhAGzgEwDiAAAACgEAAA8AAABkcnMvZG93&#10;bnJldi54bWxMj0FPwzAMhe9I/IfISFzQlq4qI5SmEwJxQCAktqFds8ZrKxqnNNlW9usxJ7jZfk/P&#10;3ysWo+vEAYfQetIwmyYgkCpvW6o1rFdPEwUiREPWdJ5QwzcGWJTnZ4XJrT/SOx6WsRYcQiE3GpoY&#10;+1zKUDXoTJj6Hom1nR+cibwOtbSDOXK462SaJHPpTEv8oTE9PjRYfS73TsNXpuh5/ZLOX+Nuczpt&#10;Pq5W149vWl9ejPd3ICKO8c8Mv/iMDiUzbf2ebBCdhom64S6Rh1nGHdihslu+bDWkKgNZFvJ/hfIH&#10;AAD//wMAUEsBAi0AFAAGAAgAAAAhALaDOJL+AAAA4QEAABMAAAAAAAAAAAAAAAAAAAAAAFtDb250&#10;ZW50X1R5cGVzXS54bWxQSwECLQAUAAYACAAAACEAOP0h/9YAAACUAQAACwAAAAAAAAAAAAAAAAAv&#10;AQAAX3JlbHMvLnJlbHNQSwECLQAUAAYACAAAACEAz3j8cKACAACnBQAADgAAAAAAAAAAAAAAAAAu&#10;AgAAZHJzL2Uyb0RvYy54bWxQSwECLQAUAAYACAAAACEAbOATAOIAAAAKAQAADwAAAAAAAAAAAAAA&#10;AAD6BAAAZHJzL2Rvd25yZXYueG1sUEsFBgAAAAAEAAQA8wAAAAkGAAAAAA==&#10;" fillcolor="white [3212]" stroked="f" strokeweight="1pt">
              <v:fill opacity="0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D4F8B9" w14:textId="77777777" w:rsidR="00295AB8" w:rsidRDefault="00295AB8">
      <w:pPr>
        <w:spacing w:line="240" w:lineRule="auto"/>
      </w:pPr>
      <w:r>
        <w:separator/>
      </w:r>
    </w:p>
  </w:footnote>
  <w:footnote w:type="continuationSeparator" w:id="0">
    <w:p w14:paraId="0771FC25" w14:textId="77777777" w:rsidR="00295AB8" w:rsidRDefault="00295A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E5083D" w14:textId="61B891BE" w:rsidR="00430D21" w:rsidRDefault="001564EF">
    <w:pPr>
      <w:pStyle w:val="Header"/>
    </w:pPr>
    <w:r>
      <w:rPr>
        <w:noProof/>
      </w:rPr>
      <w:drawing>
        <wp:anchor distT="0" distB="0" distL="114300" distR="114300" simplePos="0" relativeHeight="251666432" behindDoc="1" locked="0" layoutInCell="1" allowOverlap="1" wp14:anchorId="00BC02F1" wp14:editId="0F18DFEC">
          <wp:simplePos x="0" y="0"/>
          <wp:positionH relativeFrom="column">
            <wp:posOffset>-5745480</wp:posOffset>
          </wp:positionH>
          <wp:positionV relativeFrom="paragraph">
            <wp:posOffset>204470</wp:posOffset>
          </wp:positionV>
          <wp:extent cx="9847944" cy="8701405"/>
          <wp:effectExtent l="0" t="0" r="0" b="0"/>
          <wp:wrapNone/>
          <wp:docPr id="1" name="Picture 1" descr="Image result for android  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android  oran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47944" cy="8701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AB02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204559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C97"/>
    <w:rsid w:val="00005A98"/>
    <w:rsid w:val="00012F13"/>
    <w:rsid w:val="00016917"/>
    <w:rsid w:val="000228C0"/>
    <w:rsid w:val="00054721"/>
    <w:rsid w:val="00056976"/>
    <w:rsid w:val="000A08C7"/>
    <w:rsid w:val="00122300"/>
    <w:rsid w:val="001564EF"/>
    <w:rsid w:val="00164D64"/>
    <w:rsid w:val="001668E8"/>
    <w:rsid w:val="00180589"/>
    <w:rsid w:val="00190922"/>
    <w:rsid w:val="00192BA9"/>
    <w:rsid w:val="001C30B8"/>
    <w:rsid w:val="001F2104"/>
    <w:rsid w:val="001F30A0"/>
    <w:rsid w:val="00200A3D"/>
    <w:rsid w:val="00265A76"/>
    <w:rsid w:val="002827AD"/>
    <w:rsid w:val="00295AB8"/>
    <w:rsid w:val="002D6D73"/>
    <w:rsid w:val="002F1C41"/>
    <w:rsid w:val="003302D1"/>
    <w:rsid w:val="0033035F"/>
    <w:rsid w:val="00344472"/>
    <w:rsid w:val="003C1E78"/>
    <w:rsid w:val="003E1CD2"/>
    <w:rsid w:val="00412467"/>
    <w:rsid w:val="00430D21"/>
    <w:rsid w:val="0047082C"/>
    <w:rsid w:val="004868E1"/>
    <w:rsid w:val="00492067"/>
    <w:rsid w:val="0049315C"/>
    <w:rsid w:val="004E624A"/>
    <w:rsid w:val="00524EE3"/>
    <w:rsid w:val="00541D83"/>
    <w:rsid w:val="00566A88"/>
    <w:rsid w:val="005700B0"/>
    <w:rsid w:val="00582F81"/>
    <w:rsid w:val="005B6CA3"/>
    <w:rsid w:val="005E2557"/>
    <w:rsid w:val="00616AC2"/>
    <w:rsid w:val="0062703A"/>
    <w:rsid w:val="0064264C"/>
    <w:rsid w:val="00663EAB"/>
    <w:rsid w:val="0068199C"/>
    <w:rsid w:val="00696259"/>
    <w:rsid w:val="006C287D"/>
    <w:rsid w:val="006E4ED3"/>
    <w:rsid w:val="00712D08"/>
    <w:rsid w:val="00717041"/>
    <w:rsid w:val="00721FE7"/>
    <w:rsid w:val="00753EF6"/>
    <w:rsid w:val="00762C84"/>
    <w:rsid w:val="00776ECC"/>
    <w:rsid w:val="007A0A5B"/>
    <w:rsid w:val="007B00EB"/>
    <w:rsid w:val="007B5BFF"/>
    <w:rsid w:val="007F6BE5"/>
    <w:rsid w:val="00813EBD"/>
    <w:rsid w:val="00827C3D"/>
    <w:rsid w:val="00882E6A"/>
    <w:rsid w:val="008C7D1A"/>
    <w:rsid w:val="008E200A"/>
    <w:rsid w:val="00907DD2"/>
    <w:rsid w:val="009466EC"/>
    <w:rsid w:val="0098659A"/>
    <w:rsid w:val="00987471"/>
    <w:rsid w:val="009B0674"/>
    <w:rsid w:val="009C4C97"/>
    <w:rsid w:val="009E15A3"/>
    <w:rsid w:val="00A24674"/>
    <w:rsid w:val="00A575FF"/>
    <w:rsid w:val="00A90561"/>
    <w:rsid w:val="00A9277A"/>
    <w:rsid w:val="00A97DE1"/>
    <w:rsid w:val="00AA480C"/>
    <w:rsid w:val="00B11431"/>
    <w:rsid w:val="00B32D44"/>
    <w:rsid w:val="00B438F7"/>
    <w:rsid w:val="00B46725"/>
    <w:rsid w:val="00B65055"/>
    <w:rsid w:val="00B92744"/>
    <w:rsid w:val="00C64763"/>
    <w:rsid w:val="00C9489E"/>
    <w:rsid w:val="00C94D25"/>
    <w:rsid w:val="00CA2454"/>
    <w:rsid w:val="00CC6379"/>
    <w:rsid w:val="00CD5B1F"/>
    <w:rsid w:val="00CE5AC8"/>
    <w:rsid w:val="00CF6809"/>
    <w:rsid w:val="00D0363F"/>
    <w:rsid w:val="00D24925"/>
    <w:rsid w:val="00DC6131"/>
    <w:rsid w:val="00E45332"/>
    <w:rsid w:val="00EF74E1"/>
    <w:rsid w:val="00F06295"/>
    <w:rsid w:val="00F72A56"/>
    <w:rsid w:val="00FC5E52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7715D8"/>
  <w15:chartTrackingRefBased/>
  <w15:docId w15:val="{3AC0D854-D6E7-4A55-8C51-B64CE828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94D25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418AB3" w:themeColor="accent1"/>
        <w:left w:val="single" w:sz="2" w:space="4" w:color="418AB3" w:themeColor="accent1"/>
        <w:bottom w:val="single" w:sz="2" w:space="4" w:color="418AB3" w:themeColor="accent1"/>
        <w:right w:val="single" w:sz="2" w:space="4" w:color="418AB3" w:themeColor="accent1"/>
      </w:pBdr>
      <w:shd w:val="clear" w:color="auto" w:fill="418AB3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DF5327" w:themeColor="accent2"/>
        <w:left w:val="single" w:sz="2" w:space="4" w:color="DF5327" w:themeColor="accent2"/>
        <w:bottom w:val="single" w:sz="2" w:space="4" w:color="DF5327" w:themeColor="accent2"/>
        <w:right w:val="single" w:sz="2" w:space="4" w:color="DF5327" w:themeColor="accent2"/>
      </w:pBdr>
      <w:shd w:val="clear" w:color="auto" w:fill="DF5327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DF5327" w:themeColor="accent2"/>
        <w:left w:val="single" w:sz="8" w:space="4" w:color="DF5327" w:themeColor="accent2"/>
      </w:pBdr>
      <w:spacing w:before="200" w:after="60" w:line="240" w:lineRule="auto"/>
      <w:contextualSpacing/>
      <w:outlineLvl w:val="2"/>
    </w:pPr>
    <w:rPr>
      <w:caps/>
      <w:color w:val="20455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qFormat/>
    <w:rsid w:val="00492067"/>
    <w:pPr>
      <w:pBdr>
        <w:top w:val="single" w:sz="4" w:space="5" w:color="722711" w:themeColor="accent4" w:themeShade="80"/>
        <w:left w:val="single" w:sz="4" w:space="4" w:color="722711" w:themeColor="accent4" w:themeShade="80"/>
        <w:bottom w:val="single" w:sz="4" w:space="5" w:color="722711" w:themeColor="accent4" w:themeShade="80"/>
        <w:right w:val="single" w:sz="4" w:space="4" w:color="722711" w:themeColor="accent4" w:themeShade="80"/>
      </w:pBdr>
      <w:shd w:val="clear" w:color="auto" w:fill="722711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722711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418AB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DF5327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20455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95959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722711" w:themeColor="accent4" w:themeShade="80"/>
        <w:left w:val="single" w:sz="4" w:space="4" w:color="722711" w:themeColor="accent4" w:themeShade="80"/>
        <w:bottom w:val="single" w:sz="4" w:space="5" w:color="722711" w:themeColor="accent4" w:themeShade="80"/>
        <w:right w:val="single" w:sz="4" w:space="4" w:color="722711" w:themeColor="accent4" w:themeShade="80"/>
      </w:pBdr>
      <w:shd w:val="clear" w:color="auto" w:fill="722711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4" w:themeFillTint="33"/>
      </w:tcPr>
    </w:tblStylePr>
    <w:tblStylePr w:type="band1Horz">
      <w:tblPr/>
      <w:tcPr>
        <w:shd w:val="clear" w:color="auto" w:fill="F8DCD3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semiHidden/>
    <w:unhideWhenUsed/>
    <w:rsid w:val="00F72A56"/>
    <w:rPr>
      <w:color w:val="204559" w:themeColor="accent1" w:themeShade="80"/>
      <w:u w:val="single"/>
    </w:rPr>
  </w:style>
  <w:style w:type="paragraph" w:styleId="NoSpacing">
    <w:name w:val="No Spacing"/>
    <w:uiPriority w:val="1"/>
    <w:qFormat/>
    <w:rsid w:val="00056976"/>
    <w:pPr>
      <w:spacing w:before="0" w:line="240" w:lineRule="auto"/>
    </w:pPr>
    <w:rPr>
      <w:rFonts w:eastAsiaTheme="minorHAnsi"/>
      <w:color w:val="595959" w:themeColor="text2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StudentReport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595959"/>
      </a:dk2>
      <a:lt2>
        <a:srgbClr val="DDDDDD"/>
      </a:lt2>
      <a:accent1>
        <a:srgbClr val="418AB3"/>
      </a:accent1>
      <a:accent2>
        <a:srgbClr val="DF5327"/>
      </a:accent2>
      <a:accent3>
        <a:srgbClr val="F69200"/>
      </a:accent3>
      <a:accent4>
        <a:srgbClr val="DF5327"/>
      </a:accent4>
      <a:accent5>
        <a:srgbClr val="FEC306"/>
      </a:accent5>
      <a:accent6>
        <a:srgbClr val="DF5327"/>
      </a:accent6>
      <a:hlink>
        <a:srgbClr val="F59E00"/>
      </a:hlink>
      <a:folHlink>
        <a:srgbClr val="DF5327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B5098-0F71-4BAD-9C41-4F733210B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7</TotalTime>
  <Pages>4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Eefje Karremans</dc:creator>
  <cp:lastModifiedBy>eefje Karremans</cp:lastModifiedBy>
  <cp:revision>5</cp:revision>
  <dcterms:created xsi:type="dcterms:W3CDTF">2019-08-29T11:00:00Z</dcterms:created>
  <dcterms:modified xsi:type="dcterms:W3CDTF">2019-08-30T06:57:00Z</dcterms:modified>
  <cp:contentStatus/>
</cp:coreProperties>
</file>