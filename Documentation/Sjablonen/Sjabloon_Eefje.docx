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54F5ADF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F32771">
        <w:rPr>
          <w:lang w:val="nl-NL"/>
        </w:rPr>
        <w:t>3</w:t>
      </w:r>
      <w:r>
        <w:rPr>
          <w:lang w:val="nl-NL"/>
        </w:rPr>
        <w:t>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67AA040E" w:rsidR="00C94D25" w:rsidRPr="009E3FBE" w:rsidRDefault="00F3277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Groeps document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6E078D70" w:rsidR="00C94D25" w:rsidRPr="009E3FBE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Hoofdstuk1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3A667BA4" w:rsidR="005B6CA3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Hoofdstuk2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0011B4F9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258520E" w14:textId="5150B343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FF9E017" w14:textId="5016A886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04BF22D" w14:textId="4C96657D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0C04EA4" w14:textId="2C95C870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93748E2" w14:textId="28F3B190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EFA247" w14:textId="2F3143C7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001F5CC" w14:textId="77777777" w:rsidR="00F32771" w:rsidRDefault="00F3277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06D6F8C1" w:rsidR="00C94D25" w:rsidRPr="00813EBD" w:rsidRDefault="00F32771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Hoofdstuk1</w:t>
      </w:r>
    </w:p>
    <w:p w14:paraId="6AFAF1EA" w14:textId="48A714F0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CDB170D" w14:textId="0C101BBA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104656B" w14:textId="00B3923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3FD0161" w14:textId="1C2A9EF6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A211599" w14:textId="52465B0C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01FAFFD" w14:textId="0AAF702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76E49BC" w14:textId="2D0F624D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23AF5DF" w14:textId="6AF733F1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8908CC7" w14:textId="4C757B3E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205E844" w14:textId="47AC6460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B939164" w14:textId="273D6CFD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A8B0092" w14:textId="41A1D900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90EA77E" w14:textId="423C8C74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7E50566" w14:textId="180CE9EE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2771B10" w14:textId="6E56193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8123C1A" w14:textId="6E98ABA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1FE0965" w14:textId="39BB5EE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4349D75" w14:textId="51896DAA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040FCA2" w14:textId="78289F93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97ECA9B" w14:textId="202F6E0F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69DEF71" w14:textId="03F7B286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0886471" w14:textId="1B8231DF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CC00449" w14:textId="1D71614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1ADA4E8" w14:textId="1D9C1008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71FBBC8" w14:textId="1884EA1E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E163546" w14:textId="750696FE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18DB82F1" w14:textId="383B03FC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8865FB0" w14:textId="77777777" w:rsidR="00F32771" w:rsidRDefault="00F32771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03E022E3" w:rsidR="00C94D25" w:rsidRPr="005B4A70" w:rsidRDefault="00F3277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Hoofdstuk2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bookmarkStart w:id="0" w:name="_GoBack"/>
      <w:bookmarkEnd w:id="0"/>
    </w:p>
    <w:sectPr w:rsidR="0064264C" w:rsidRPr="00CF6809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EE064" w14:textId="77777777" w:rsidR="0051042E" w:rsidRDefault="0051042E">
      <w:pPr>
        <w:spacing w:line="240" w:lineRule="auto"/>
      </w:pPr>
      <w:r>
        <w:separator/>
      </w:r>
    </w:p>
  </w:endnote>
  <w:endnote w:type="continuationSeparator" w:id="0">
    <w:p w14:paraId="4C4B3959" w14:textId="77777777" w:rsidR="0051042E" w:rsidRDefault="00510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6A689" w14:textId="77777777" w:rsidR="00AE25D7" w:rsidRDefault="00AE2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753F3BD5" w:rsidR="00B32D44" w:rsidRPr="00AE25D7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AE25D7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AE25D7" w:rsidRPr="00AE25D7">
                                  <w:rPr>
                                    <w:lang w:val="nl-NL"/>
                                  </w:rPr>
                                  <w:t xml:space="preserve">Jorden </w:t>
                                </w:r>
                                <w:r w:rsidR="00AE25D7">
                                  <w:rPr>
                                    <w:lang w:val="nl-NL"/>
                                  </w:rPr>
                                  <w:t>van Vegten,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753F3BD5" w:rsidR="00B32D44" w:rsidRPr="00AE25D7" w:rsidRDefault="00B32D44" w:rsidP="00B32D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AE25D7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AE25D7" w:rsidRPr="00AE25D7">
                            <w:rPr>
                              <w:lang w:val="nl-NL"/>
                            </w:rPr>
                            <w:t xml:space="preserve">Jorden </w:t>
                          </w:r>
                          <w:r w:rsidR="00AE25D7">
                            <w:rPr>
                              <w:lang w:val="nl-NL"/>
                            </w:rPr>
                            <w:t>van Vegten,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66266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601C8" w14:textId="77777777" w:rsidR="0051042E" w:rsidRDefault="0051042E">
      <w:pPr>
        <w:spacing w:line="240" w:lineRule="auto"/>
      </w:pPr>
      <w:r>
        <w:separator/>
      </w:r>
    </w:p>
  </w:footnote>
  <w:footnote w:type="continuationSeparator" w:id="0">
    <w:p w14:paraId="65FD197C" w14:textId="77777777" w:rsidR="0051042E" w:rsidRDefault="00510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2BB9" w14:textId="77777777" w:rsidR="00AE25D7" w:rsidRDefault="00AE2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FE60A" w14:textId="77777777" w:rsidR="00AE25D7" w:rsidRDefault="00AE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1B891BE" w:rsidR="00430D21" w:rsidRDefault="001564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B00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75192"/>
    <w:rsid w:val="002827AD"/>
    <w:rsid w:val="002D6D73"/>
    <w:rsid w:val="002F1C41"/>
    <w:rsid w:val="003302D1"/>
    <w:rsid w:val="0033035F"/>
    <w:rsid w:val="00344472"/>
    <w:rsid w:val="003C1E78"/>
    <w:rsid w:val="003E1CD2"/>
    <w:rsid w:val="003E4183"/>
    <w:rsid w:val="00412467"/>
    <w:rsid w:val="00430D21"/>
    <w:rsid w:val="0047082C"/>
    <w:rsid w:val="004868E1"/>
    <w:rsid w:val="00492067"/>
    <w:rsid w:val="0049315C"/>
    <w:rsid w:val="004E624A"/>
    <w:rsid w:val="0051042E"/>
    <w:rsid w:val="00524EE3"/>
    <w:rsid w:val="005413BA"/>
    <w:rsid w:val="00541D83"/>
    <w:rsid w:val="00566A88"/>
    <w:rsid w:val="005700B0"/>
    <w:rsid w:val="00582F81"/>
    <w:rsid w:val="005B6CA3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AE25D7"/>
    <w:rsid w:val="00B11431"/>
    <w:rsid w:val="00B32D44"/>
    <w:rsid w:val="00B438F7"/>
    <w:rsid w:val="00B46725"/>
    <w:rsid w:val="00B65055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93301"/>
    <w:rsid w:val="00DC6131"/>
    <w:rsid w:val="00DD19CC"/>
    <w:rsid w:val="00E45332"/>
    <w:rsid w:val="00EB13BC"/>
    <w:rsid w:val="00EF74E1"/>
    <w:rsid w:val="00F06295"/>
    <w:rsid w:val="00F32771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2098-1502-44D9-AE9A-0885441E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3</cp:revision>
  <dcterms:created xsi:type="dcterms:W3CDTF">2019-08-30T07:12:00Z</dcterms:created>
  <dcterms:modified xsi:type="dcterms:W3CDTF">2019-08-30T07:14:00Z</dcterms:modified>
  <cp:contentStatus/>
</cp:coreProperties>
</file>