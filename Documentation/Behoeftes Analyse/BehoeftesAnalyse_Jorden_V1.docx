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8DCA8" w14:textId="36BC6001" w:rsidR="00C94D25" w:rsidRPr="00C45943" w:rsidRDefault="003679A2" w:rsidP="00C64763">
      <w:pPr>
        <w:pStyle w:val="Titel"/>
        <w:spacing w:before="4440"/>
        <w:rPr>
          <w:sz w:val="56"/>
          <w:lang w:val="nl-NL"/>
        </w:rPr>
      </w:pPr>
      <w:r w:rsidRPr="00C45943">
        <w:rPr>
          <w:sz w:val="56"/>
          <w:lang w:val="nl-NL"/>
        </w:rPr>
        <w:t>Project Mobile</w:t>
      </w:r>
    </w:p>
    <w:p w14:paraId="1196126B" w14:textId="77777777" w:rsidR="00C94D25" w:rsidRPr="00753EF6" w:rsidRDefault="00C94D25" w:rsidP="00344472">
      <w:pPr>
        <w:pStyle w:val="ContactHeading"/>
        <w:spacing w:line="240" w:lineRule="auto"/>
        <w:rPr>
          <w:lang w:val="nl-NL"/>
        </w:rPr>
      </w:pPr>
      <w:r w:rsidRPr="00753EF6">
        <w:rPr>
          <w:lang w:val="nl-NL"/>
        </w:rPr>
        <w:t xml:space="preserve">By </w:t>
      </w:r>
      <w:r w:rsidR="00753EF6">
        <w:rPr>
          <w:lang w:val="nl-NL"/>
        </w:rPr>
        <w:t xml:space="preserve">     </w:t>
      </w:r>
    </w:p>
    <w:p w14:paraId="30E9E96A" w14:textId="2777469F" w:rsidR="00C64763" w:rsidRDefault="00C64763" w:rsidP="00C64763">
      <w:pPr>
        <w:pStyle w:val="ContactInfo"/>
        <w:rPr>
          <w:lang w:val="nl-NL"/>
        </w:rPr>
      </w:pPr>
      <w:r w:rsidRPr="001A371B">
        <w:rPr>
          <w:lang w:val="nl-NL"/>
        </w:rPr>
        <w:t>Namen:</w:t>
      </w:r>
      <w:r w:rsidR="00004EC4">
        <w:rPr>
          <w:lang w:val="nl-NL"/>
        </w:rPr>
        <w:t xml:space="preserve"> </w:t>
      </w:r>
      <w:r>
        <w:rPr>
          <w:lang w:val="nl-NL"/>
        </w:rPr>
        <w:t>Eef</w:t>
      </w:r>
      <w:r w:rsidR="00D5219D">
        <w:rPr>
          <w:lang w:val="nl-NL"/>
        </w:rPr>
        <w:t xml:space="preserve">je Karremans, Jorden van Vegten en </w:t>
      </w:r>
      <w:r w:rsidR="00DC78E0">
        <w:rPr>
          <w:lang w:val="nl-NL"/>
        </w:rPr>
        <w:t xml:space="preserve">Liam </w:t>
      </w:r>
      <w:r>
        <w:rPr>
          <w:lang w:val="nl-NL"/>
        </w:rPr>
        <w:t>Meijles</w:t>
      </w:r>
      <w:r w:rsidRPr="001A371B">
        <w:rPr>
          <w:lang w:val="nl-NL"/>
        </w:rPr>
        <w:t xml:space="preserve"> Studiejaar: </w:t>
      </w:r>
      <w:r>
        <w:rPr>
          <w:lang w:val="nl-NL"/>
        </w:rPr>
        <w:t>2019-2020</w:t>
      </w:r>
    </w:p>
    <w:p w14:paraId="5A7854D0" w14:textId="77777777" w:rsidR="001B6649" w:rsidRDefault="00C64763" w:rsidP="00C64763">
      <w:pPr>
        <w:pStyle w:val="ContactInfo"/>
        <w:rPr>
          <w:lang w:val="nl-NL"/>
        </w:rPr>
      </w:pPr>
      <w:r w:rsidRPr="001A371B">
        <w:rPr>
          <w:lang w:val="nl-NL"/>
        </w:rPr>
        <w:t xml:space="preserve">Werkgroep: </w:t>
      </w:r>
      <w:r>
        <w:rPr>
          <w:lang w:val="nl-NL"/>
        </w:rPr>
        <w:t xml:space="preserve">Groep </w:t>
      </w:r>
      <w:r w:rsidR="00B92744">
        <w:rPr>
          <w:lang w:val="nl-NL"/>
        </w:rPr>
        <w:t>5</w:t>
      </w:r>
    </w:p>
    <w:p w14:paraId="18AC4DDE" w14:textId="0DE25016" w:rsidR="00C64763" w:rsidRDefault="00DC78E0" w:rsidP="00C64763">
      <w:pPr>
        <w:pStyle w:val="ContactInfo"/>
        <w:rPr>
          <w:lang w:val="nl-NL"/>
        </w:rPr>
      </w:pPr>
      <w:r>
        <w:rPr>
          <w:lang w:val="nl-NL"/>
        </w:rPr>
        <w:t xml:space="preserve">Projectleider: M. </w:t>
      </w:r>
      <w:r w:rsidR="00C64763" w:rsidRPr="001A371B">
        <w:rPr>
          <w:lang w:val="nl-NL"/>
        </w:rPr>
        <w:t>Boukiour</w:t>
      </w:r>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p w14:paraId="06479912" w14:textId="77777777" w:rsidR="00C94D25" w:rsidRPr="009E3FBE" w:rsidRDefault="00A97DE1" w:rsidP="00C94D25">
      <w:pPr>
        <w:pStyle w:val="Kop1"/>
        <w:rPr>
          <w:lang w:val="nl-NL"/>
        </w:rPr>
      </w:pPr>
      <w:r>
        <w:rPr>
          <w:lang w:val="nl-NL"/>
        </w:rPr>
        <w:lastRenderedPageBreak/>
        <w:t>Behoeftes analyse</w:t>
      </w:r>
    </w:p>
    <w:p w14:paraId="03C7F10E" w14:textId="77777777" w:rsidR="00C94D25" w:rsidRPr="009E3FBE" w:rsidRDefault="00C94D25" w:rsidP="00C94D25">
      <w:pPr>
        <w:rPr>
          <w:lang w:val="nl-NL"/>
        </w:rPr>
      </w:pPr>
    </w:p>
    <w:p w14:paraId="28774B54" w14:textId="77777777" w:rsidR="00C94D25" w:rsidRPr="009E3FBE"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Kern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2</w:t>
      </w:r>
    </w:p>
    <w:p w14:paraId="0391938F" w14:textId="7BACAD01" w:rsidR="005B6CA3"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Aanleiding</w:t>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C45943">
        <w:rPr>
          <w:rFonts w:asciiTheme="majorHAnsi" w:hAnsiTheme="majorHAnsi" w:cstheme="majorHAnsi"/>
          <w:color w:val="418AB3" w:themeColor="accent1"/>
          <w:sz w:val="44"/>
          <w:szCs w:val="44"/>
          <w:lang w:val="nl-NL"/>
        </w:rPr>
        <w:t>2</w:t>
      </w:r>
    </w:p>
    <w:p w14:paraId="02D697B7" w14:textId="47CE57B2" w:rsidR="00C94D25" w:rsidRPr="00550B14"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Algeme</w:t>
      </w:r>
      <w:r w:rsidR="005B6CA3">
        <w:rPr>
          <w:rFonts w:asciiTheme="majorHAnsi" w:hAnsiTheme="majorHAnsi" w:cstheme="majorHAnsi"/>
          <w:color w:val="418AB3" w:themeColor="accent1"/>
          <w:sz w:val="44"/>
          <w:szCs w:val="44"/>
          <w:lang w:val="nl-NL"/>
        </w:rPr>
        <w:t>ne beschrijving</w:t>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C45943">
        <w:rPr>
          <w:rFonts w:asciiTheme="majorHAnsi" w:hAnsiTheme="majorHAnsi" w:cstheme="majorHAnsi"/>
          <w:color w:val="418AB3" w:themeColor="accent1"/>
          <w:sz w:val="44"/>
          <w:szCs w:val="44"/>
          <w:lang w:val="nl-NL"/>
        </w:rPr>
        <w:t>2</w:t>
      </w:r>
    </w:p>
    <w:p w14:paraId="7D86F4E2" w14:textId="38743A01"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Doelen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C45943">
        <w:rPr>
          <w:rFonts w:asciiTheme="majorHAnsi" w:hAnsiTheme="majorHAnsi" w:cstheme="majorHAnsi"/>
          <w:color w:val="418AB3" w:themeColor="accent1"/>
          <w:sz w:val="44"/>
          <w:szCs w:val="44"/>
          <w:lang w:val="nl-NL"/>
        </w:rPr>
        <w:t>3</w:t>
      </w:r>
    </w:p>
    <w:p w14:paraId="3D6D8527" w14:textId="49F54498"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Doelgroepen</w:t>
      </w:r>
      <w:r>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C45943">
        <w:rPr>
          <w:rFonts w:asciiTheme="majorHAnsi" w:hAnsiTheme="majorHAnsi" w:cstheme="majorHAnsi"/>
          <w:color w:val="418AB3" w:themeColor="accent1"/>
          <w:sz w:val="44"/>
          <w:szCs w:val="44"/>
          <w:lang w:val="nl-NL"/>
        </w:rPr>
        <w:t>3</w:t>
      </w:r>
    </w:p>
    <w:p w14:paraId="2D9A0E19" w14:textId="68E0FBF5" w:rsidR="00C94D25"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Vormgeving</w:t>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t>blz.</w:t>
      </w:r>
      <w:r w:rsidR="00C45943">
        <w:rPr>
          <w:rFonts w:asciiTheme="majorHAnsi" w:hAnsiTheme="majorHAnsi" w:cstheme="majorHAnsi"/>
          <w:color w:val="418AB3" w:themeColor="accent1"/>
          <w:sz w:val="44"/>
          <w:szCs w:val="44"/>
          <w:lang w:val="nl-NL"/>
        </w:rPr>
        <w:t>3</w:t>
      </w:r>
    </w:p>
    <w:p w14:paraId="0A1BA243" w14:textId="546C5D93" w:rsidR="00C94D25"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Informatie</w:t>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C45943">
        <w:rPr>
          <w:rFonts w:asciiTheme="majorHAnsi" w:hAnsiTheme="majorHAnsi" w:cstheme="majorHAnsi"/>
          <w:color w:val="418AB3" w:themeColor="accent1"/>
          <w:sz w:val="44"/>
          <w:szCs w:val="44"/>
          <w:lang w:val="nl-NL"/>
        </w:rPr>
        <w:t>3</w:t>
      </w:r>
    </w:p>
    <w:p w14:paraId="612C9B43" w14:textId="1F77F258" w:rsidR="00C94D25" w:rsidRPr="009E3FBE"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Interactie</w:t>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C45943">
        <w:rPr>
          <w:rFonts w:asciiTheme="majorHAnsi" w:hAnsiTheme="majorHAnsi" w:cstheme="majorHAnsi"/>
          <w:color w:val="418AB3" w:themeColor="accent1"/>
          <w:sz w:val="44"/>
          <w:szCs w:val="44"/>
          <w:lang w:val="nl-NL"/>
        </w:rPr>
        <w:t>3</w:t>
      </w:r>
    </w:p>
    <w:p w14:paraId="074D38A7" w14:textId="0E32E8AE"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Slot</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w:t>
      </w:r>
      <w:r w:rsidR="00C45943">
        <w:rPr>
          <w:rFonts w:asciiTheme="majorHAnsi" w:hAnsiTheme="majorHAnsi" w:cstheme="majorHAnsi"/>
          <w:color w:val="418AB3" w:themeColor="accent1"/>
          <w:sz w:val="44"/>
          <w:szCs w:val="44"/>
          <w:lang w:val="nl-NL"/>
        </w:rPr>
        <w:t>3</w:t>
      </w:r>
      <w:bookmarkStart w:id="0" w:name="_GoBack"/>
      <w:bookmarkEnd w:id="0"/>
    </w:p>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77777777" w:rsidR="00C94D25" w:rsidRPr="00813EBD" w:rsidRDefault="00696259" w:rsidP="00813EBD">
      <w:pPr>
        <w:pStyle w:val="Kop1"/>
        <w:rPr>
          <w:lang w:val="nl-NL"/>
        </w:rPr>
      </w:pPr>
      <w:r>
        <w:rPr>
          <w:lang w:val="nl-NL"/>
        </w:rPr>
        <w:lastRenderedPageBreak/>
        <w:t>Kern project</w:t>
      </w:r>
    </w:p>
    <w:p w14:paraId="48592316" w14:textId="3A5AF21E" w:rsidR="00440444" w:rsidRPr="00440444" w:rsidRDefault="00B65055" w:rsidP="008C7D1A">
      <w:pPr>
        <w:rPr>
          <w:lang w:val="nl-NL"/>
        </w:rPr>
      </w:pPr>
      <w:r>
        <w:rPr>
          <w:rFonts w:asciiTheme="majorHAnsi" w:hAnsiTheme="majorHAnsi" w:cstheme="majorHAnsi"/>
          <w:color w:val="595959" w:themeColor="text1" w:themeTint="A6"/>
          <w:sz w:val="24"/>
          <w:szCs w:val="24"/>
          <w:lang w:val="nl-NL" w:eastAsia="nl-NL"/>
        </w:rPr>
        <w:br/>
      </w:r>
      <w:r w:rsidR="00440444" w:rsidRPr="002C17C9">
        <w:rPr>
          <w:color w:val="595959" w:themeColor="text1" w:themeTint="A6"/>
          <w:lang w:val="nl-NL"/>
        </w:rPr>
        <w:t xml:space="preserve">De bedoeling van dit project is om een </w:t>
      </w:r>
      <w:r w:rsidR="003B36D2">
        <w:rPr>
          <w:color w:val="595959" w:themeColor="text1" w:themeTint="A6"/>
          <w:lang w:val="nl-NL"/>
        </w:rPr>
        <w:t>a</w:t>
      </w:r>
      <w:r w:rsidR="00440444" w:rsidRPr="002C17C9">
        <w:rPr>
          <w:color w:val="595959" w:themeColor="text1" w:themeTint="A6"/>
          <w:lang w:val="nl-NL"/>
        </w:rPr>
        <w:t>ndroid</w:t>
      </w:r>
      <w:r w:rsidR="003B36D2">
        <w:rPr>
          <w:color w:val="595959" w:themeColor="text1" w:themeTint="A6"/>
          <w:lang w:val="nl-NL"/>
        </w:rPr>
        <w:t xml:space="preserve"> applicatie</w:t>
      </w:r>
      <w:r w:rsidR="00440444" w:rsidRPr="002C17C9">
        <w:rPr>
          <w:color w:val="595959" w:themeColor="text1" w:themeTint="A6"/>
          <w:lang w:val="nl-NL"/>
        </w:rPr>
        <w:t xml:space="preserve"> te </w:t>
      </w:r>
      <w:r w:rsidR="003B36D2">
        <w:rPr>
          <w:color w:val="595959" w:themeColor="text1" w:themeTint="A6"/>
          <w:lang w:val="nl-NL"/>
        </w:rPr>
        <w:t>ontwikkelen</w:t>
      </w:r>
      <w:r w:rsidR="00440444" w:rsidRPr="002C17C9">
        <w:rPr>
          <w:color w:val="595959" w:themeColor="text1" w:themeTint="A6"/>
          <w:lang w:val="nl-NL"/>
        </w:rPr>
        <w:t xml:space="preserve"> om kinderen de taal Amazigh te leren. De app moet dus eenvoudig te snappen zijn voor kinderen. Gebruikers moeten kunnen oefenen in de app en na een aantal oefeningen is het de bedoeling dat er een soort toets afgenomen moet kunnen worden.</w:t>
      </w:r>
    </w:p>
    <w:p w14:paraId="6AFAF1EA" w14:textId="77777777" w:rsidR="00412467" w:rsidRDefault="00412467" w:rsidP="00B65055">
      <w:pPr>
        <w:pStyle w:val="Lijstopsomteken"/>
        <w:numPr>
          <w:ilvl w:val="0"/>
          <w:numId w:val="0"/>
        </w:numPr>
        <w:ind w:left="216" w:hanging="216"/>
        <w:rPr>
          <w:lang w:val="nl-NL"/>
        </w:rPr>
      </w:pPr>
    </w:p>
    <w:p w14:paraId="381F9226" w14:textId="77777777" w:rsidR="00412467" w:rsidRPr="006E45DC" w:rsidRDefault="00412467" w:rsidP="00B65055">
      <w:pPr>
        <w:pStyle w:val="Lijstopsomteken"/>
        <w:numPr>
          <w:ilvl w:val="0"/>
          <w:numId w:val="0"/>
        </w:numPr>
        <w:ind w:left="216" w:hanging="216"/>
        <w:rPr>
          <w:lang w:val="nl-NL"/>
        </w:rPr>
      </w:pPr>
    </w:p>
    <w:p w14:paraId="2E368443" w14:textId="77777777" w:rsidR="00C94D25" w:rsidRPr="005B4A70" w:rsidRDefault="00F06295" w:rsidP="00C94D25">
      <w:pPr>
        <w:pStyle w:val="Kop1"/>
        <w:rPr>
          <w:lang w:val="nl-NL"/>
        </w:rPr>
      </w:pPr>
      <w:r>
        <w:rPr>
          <w:lang w:val="nl-NL"/>
        </w:rPr>
        <w:t>aanleiding</w:t>
      </w:r>
    </w:p>
    <w:p w14:paraId="7C7CCA9D" w14:textId="77777777" w:rsidR="00C94D25" w:rsidRPr="005B4A70" w:rsidRDefault="00C94D25" w:rsidP="00C94D25">
      <w:pPr>
        <w:pStyle w:val="Lijstopsomteken"/>
        <w:numPr>
          <w:ilvl w:val="0"/>
          <w:numId w:val="0"/>
        </w:numPr>
        <w:ind w:left="216" w:hanging="216"/>
        <w:rPr>
          <w:lang w:val="nl-NL"/>
        </w:rPr>
      </w:pPr>
    </w:p>
    <w:p w14:paraId="1C4866E0" w14:textId="65F597D7" w:rsidR="00036B72" w:rsidRPr="002C17C9" w:rsidRDefault="00036B72" w:rsidP="00036B72">
      <w:pPr>
        <w:rPr>
          <w:color w:val="595959" w:themeColor="text1" w:themeTint="A6"/>
          <w:lang w:val="nl-NL"/>
        </w:rPr>
      </w:pPr>
      <w:r w:rsidRPr="002C17C9">
        <w:rPr>
          <w:color w:val="595959" w:themeColor="text1" w:themeTint="A6"/>
          <w:lang w:val="nl-NL"/>
        </w:rPr>
        <w:t>De opdrachtgever denkt dat er veel vraag is om de taal Amazigh te leren. Dit zou vooral het geval zijn bij kinderen rond 13 jaar oud.</w:t>
      </w:r>
    </w:p>
    <w:p w14:paraId="19CF11BD" w14:textId="4C38C1AA" w:rsidR="00036B72" w:rsidRPr="002C17C9" w:rsidRDefault="00036B72" w:rsidP="00036B72">
      <w:pPr>
        <w:rPr>
          <w:color w:val="595959" w:themeColor="text1" w:themeTint="A6"/>
          <w:lang w:val="nl-NL"/>
        </w:rPr>
      </w:pPr>
      <w:r w:rsidRPr="002C17C9">
        <w:rPr>
          <w:color w:val="595959" w:themeColor="text1" w:themeTint="A6"/>
          <w:lang w:val="nl-NL"/>
        </w:rPr>
        <w:t>Met een app kun je een grote groep bereiken. Hierom wilt de opdrachtgever een app laten maken.</w:t>
      </w:r>
    </w:p>
    <w:p w14:paraId="77FD60DA" w14:textId="77777777" w:rsidR="00412467" w:rsidRDefault="00412467" w:rsidP="00B11431">
      <w:pPr>
        <w:pStyle w:val="Lijstopsomteken"/>
        <w:numPr>
          <w:ilvl w:val="0"/>
          <w:numId w:val="0"/>
        </w:numPr>
        <w:ind w:left="216"/>
        <w:rPr>
          <w:rFonts w:asciiTheme="majorHAnsi" w:hAnsiTheme="majorHAnsi" w:cstheme="majorHAnsi"/>
          <w:sz w:val="24"/>
          <w:szCs w:val="24"/>
          <w:lang w:val="nl-NL"/>
        </w:rPr>
      </w:pPr>
    </w:p>
    <w:p w14:paraId="4E798FAB" w14:textId="77777777" w:rsidR="00412467" w:rsidRPr="00762C84" w:rsidRDefault="00412467" w:rsidP="00B11431">
      <w:pPr>
        <w:pStyle w:val="Lijstopsomteken"/>
        <w:numPr>
          <w:ilvl w:val="0"/>
          <w:numId w:val="0"/>
        </w:numPr>
        <w:ind w:left="216"/>
        <w:rPr>
          <w:rFonts w:asciiTheme="majorHAnsi" w:hAnsiTheme="majorHAnsi" w:cstheme="majorHAnsi"/>
          <w:sz w:val="24"/>
          <w:szCs w:val="24"/>
          <w:lang w:val="nl-NL"/>
        </w:rPr>
      </w:pPr>
    </w:p>
    <w:p w14:paraId="2889725B" w14:textId="77777777" w:rsidR="00C94D25" w:rsidRPr="006E45DC" w:rsidRDefault="00F06295" w:rsidP="00C94D25">
      <w:pPr>
        <w:pStyle w:val="Kop1"/>
        <w:rPr>
          <w:lang w:val="nl-NL"/>
        </w:rPr>
      </w:pPr>
      <w:r>
        <w:rPr>
          <w:lang w:val="nl-NL"/>
        </w:rPr>
        <w:t>algemeene  beschrijving</w:t>
      </w:r>
    </w:p>
    <w:p w14:paraId="3C848027" w14:textId="31132DA8" w:rsidR="00C94D25" w:rsidRDefault="00C94D25" w:rsidP="008E24A7">
      <w:pPr>
        <w:pStyle w:val="Lijstopsomteken"/>
        <w:numPr>
          <w:ilvl w:val="0"/>
          <w:numId w:val="0"/>
        </w:numPr>
        <w:rPr>
          <w:lang w:val="nl-NL"/>
        </w:rPr>
      </w:pPr>
    </w:p>
    <w:p w14:paraId="1A1ECB2D" w14:textId="4403AB92" w:rsidR="008E24A7" w:rsidRDefault="008E24A7" w:rsidP="008E24A7">
      <w:pPr>
        <w:pStyle w:val="Lijstopsomteken"/>
        <w:numPr>
          <w:ilvl w:val="0"/>
          <w:numId w:val="0"/>
        </w:numPr>
        <w:rPr>
          <w:lang w:val="nl-NL"/>
        </w:rPr>
      </w:pPr>
      <w:r>
        <w:rPr>
          <w:lang w:val="nl-NL"/>
        </w:rPr>
        <w:t xml:space="preserve">De app bestaat uit meerderen delen om de taal </w:t>
      </w:r>
      <w:r w:rsidRPr="00440444">
        <w:rPr>
          <w:lang w:val="nl-NL"/>
        </w:rPr>
        <w:t>Amazigh</w:t>
      </w:r>
      <w:r>
        <w:rPr>
          <w:lang w:val="nl-NL"/>
        </w:rPr>
        <w:t xml:space="preserve"> te leren. Hiervoor komen er op het startscherm 2 kopjes: Oefenen en Speel</w:t>
      </w:r>
      <w:r w:rsidR="000558D5">
        <w:rPr>
          <w:lang w:val="nl-NL"/>
        </w:rPr>
        <w:t>.</w:t>
      </w:r>
    </w:p>
    <w:p w14:paraId="43FF1597" w14:textId="1231704C" w:rsidR="004B2ACA" w:rsidRDefault="00663631" w:rsidP="001C4D4E">
      <w:pPr>
        <w:pStyle w:val="Lijstopsomteken"/>
        <w:numPr>
          <w:ilvl w:val="0"/>
          <w:numId w:val="0"/>
        </w:numPr>
        <w:rPr>
          <w:lang w:val="nl-NL"/>
        </w:rPr>
      </w:pPr>
      <w:r>
        <w:rPr>
          <w:lang w:val="nl-NL"/>
        </w:rPr>
        <w:t xml:space="preserve">Bij het kopje “Oefenen” is het de bedoeling dat er een nieuw scherm </w:t>
      </w:r>
      <w:r w:rsidR="00414292">
        <w:rPr>
          <w:lang w:val="nl-NL"/>
        </w:rPr>
        <w:t>wordt</w:t>
      </w:r>
      <w:r>
        <w:rPr>
          <w:lang w:val="nl-NL"/>
        </w:rPr>
        <w:t xml:space="preserve"> ingeladen waarbij er Categorieën gekozen kunnen worden. </w:t>
      </w:r>
      <w:r w:rsidR="00BF696C">
        <w:rPr>
          <w:lang w:val="nl-NL"/>
        </w:rPr>
        <w:t xml:space="preserve">Zoals bijvoorbeeld dieren, voedsel of voorwerpen. Is er een voorwerp gekozen dan wordt er weer een nieuw scherm weergeven met daarop de oefening. De oefening begint met een plaatje van bijvoorbeeld een aap met daaronder het woord aap in het Nederlands </w:t>
      </w:r>
      <w:r w:rsidR="001C4D4E">
        <w:rPr>
          <w:lang w:val="nl-NL"/>
        </w:rPr>
        <w:t xml:space="preserve">en daaronder de naam in </w:t>
      </w:r>
      <w:r w:rsidR="001C4D4E" w:rsidRPr="00440444">
        <w:rPr>
          <w:lang w:val="nl-NL"/>
        </w:rPr>
        <w:t>Amazigh</w:t>
      </w:r>
      <w:r w:rsidR="001C4D4E">
        <w:rPr>
          <w:lang w:val="nl-NL"/>
        </w:rPr>
        <w:t>.</w:t>
      </w:r>
      <w:r w:rsidR="004B2ACA">
        <w:rPr>
          <w:lang w:val="nl-NL"/>
        </w:rPr>
        <w:t xml:space="preserve"> Door te swipen worden er nieuwe plaatjes weergeven. </w:t>
      </w:r>
    </w:p>
    <w:p w14:paraId="75ACFC2E" w14:textId="4DCFC312" w:rsidR="004B2ACA" w:rsidRDefault="004B2ACA" w:rsidP="001C4D4E">
      <w:pPr>
        <w:pStyle w:val="Lijstopsomteken"/>
        <w:numPr>
          <w:ilvl w:val="0"/>
          <w:numId w:val="0"/>
        </w:numPr>
        <w:rPr>
          <w:lang w:val="nl-NL"/>
        </w:rPr>
      </w:pPr>
      <w:r>
        <w:rPr>
          <w:lang w:val="nl-NL"/>
        </w:rPr>
        <w:t xml:space="preserve">Bij het kopje “Spelen” wordt er ook een nieuw scherm weergeven waar er weer een categorie gekozen kan worden. Na het kiezen van de categorie begint het spel. Er wordt bovenaan het scherm een woord in het </w:t>
      </w:r>
      <w:r w:rsidRPr="00440444">
        <w:rPr>
          <w:lang w:val="nl-NL"/>
        </w:rPr>
        <w:t>Amazigh</w:t>
      </w:r>
      <w:r>
        <w:rPr>
          <w:lang w:val="nl-NL"/>
        </w:rPr>
        <w:t xml:space="preserve"> aangegeven. Dan Worden er plaatjes ingeladen. De speler moet het plaatje aantikken dat het meest overeen</w:t>
      </w:r>
      <w:r w:rsidR="00DE3E0D">
        <w:rPr>
          <w:lang w:val="nl-NL"/>
        </w:rPr>
        <w:t xml:space="preserve"> komt met het aangegeven woord. </w:t>
      </w:r>
    </w:p>
    <w:p w14:paraId="35BC97EB" w14:textId="77777777" w:rsidR="00BF696C" w:rsidRDefault="00BF696C" w:rsidP="008E24A7">
      <w:pPr>
        <w:pStyle w:val="Lijstopsomteken"/>
        <w:numPr>
          <w:ilvl w:val="0"/>
          <w:numId w:val="0"/>
        </w:numPr>
        <w:rPr>
          <w:lang w:val="nl-NL"/>
        </w:rPr>
      </w:pPr>
    </w:p>
    <w:p w14:paraId="42351B01" w14:textId="77777777" w:rsidR="0062703A" w:rsidRPr="000A3618" w:rsidRDefault="0062703A" w:rsidP="00C94D25">
      <w:pPr>
        <w:pStyle w:val="Lijstopsomteken"/>
        <w:numPr>
          <w:ilvl w:val="0"/>
          <w:numId w:val="0"/>
        </w:numPr>
        <w:ind w:left="216"/>
        <w:rPr>
          <w:lang w:val="nl-NL"/>
        </w:rPr>
      </w:pPr>
    </w:p>
    <w:p w14:paraId="0A59D01B" w14:textId="77777777" w:rsidR="00C94D25" w:rsidRPr="002E3856" w:rsidRDefault="00C94D25" w:rsidP="00C94D25">
      <w:pPr>
        <w:pStyle w:val="Kop1"/>
        <w:rPr>
          <w:lang w:val="nl-NL"/>
        </w:rPr>
      </w:pPr>
      <w:r w:rsidRPr="000A3618">
        <w:rPr>
          <w:lang w:val="nl-NL"/>
        </w:rPr>
        <w:lastRenderedPageBreak/>
        <w:t xml:space="preserve"> </w:t>
      </w:r>
      <w:r w:rsidR="00F06295">
        <w:rPr>
          <w:lang w:val="nl-NL"/>
        </w:rPr>
        <w:t>Doelen</w:t>
      </w:r>
    </w:p>
    <w:p w14:paraId="32914E03" w14:textId="5E6EE2C0" w:rsidR="00C94D25" w:rsidRDefault="00C94D25" w:rsidP="00C94D25">
      <w:pPr>
        <w:pStyle w:val="Lijstopsomteken"/>
        <w:numPr>
          <w:ilvl w:val="0"/>
          <w:numId w:val="0"/>
        </w:numPr>
        <w:ind w:left="216" w:hanging="216"/>
        <w:rPr>
          <w:lang w:val="nl-NL"/>
        </w:rPr>
      </w:pPr>
    </w:p>
    <w:p w14:paraId="5EFDD769" w14:textId="0EAF54F0" w:rsidR="002C17C9" w:rsidRDefault="002C17C9" w:rsidP="008B587A">
      <w:pPr>
        <w:pStyle w:val="Geenafstand"/>
        <w:rPr>
          <w:lang w:val="nl-NL"/>
        </w:rPr>
      </w:pPr>
      <w:r>
        <w:rPr>
          <w:lang w:val="nl-NL"/>
        </w:rPr>
        <w:t>Het doel van de applicatie is dat kinderen rond de 13 een app hebben om een paar</w:t>
      </w:r>
    </w:p>
    <w:p w14:paraId="2C42C356" w14:textId="1409997A" w:rsidR="008B587A" w:rsidRDefault="008B587A" w:rsidP="008B587A">
      <w:pPr>
        <w:pStyle w:val="Geenafstand"/>
        <w:rPr>
          <w:lang w:val="nl-NL"/>
        </w:rPr>
      </w:pPr>
      <w:r>
        <w:rPr>
          <w:lang w:val="nl-NL"/>
        </w:rPr>
        <w:t>woo</w:t>
      </w:r>
      <w:r w:rsidR="002C17C9">
        <w:rPr>
          <w:lang w:val="nl-NL"/>
        </w:rPr>
        <w:t xml:space="preserve">rden te leren in </w:t>
      </w:r>
      <w:r>
        <w:rPr>
          <w:lang w:val="nl-NL"/>
        </w:rPr>
        <w:t xml:space="preserve">de taal </w:t>
      </w:r>
      <w:r w:rsidR="002C17C9">
        <w:rPr>
          <w:lang w:val="nl-NL"/>
        </w:rPr>
        <w:t>Amazigh.</w:t>
      </w:r>
    </w:p>
    <w:p w14:paraId="72F6972E" w14:textId="77777777" w:rsidR="008B587A" w:rsidRDefault="008B587A" w:rsidP="00C94D25">
      <w:pPr>
        <w:pStyle w:val="Lijstopsomteken"/>
        <w:numPr>
          <w:ilvl w:val="0"/>
          <w:numId w:val="0"/>
        </w:numPr>
        <w:ind w:left="216" w:hanging="216"/>
        <w:rPr>
          <w:lang w:val="nl-NL"/>
        </w:rPr>
      </w:pPr>
    </w:p>
    <w:p w14:paraId="0B6A9765" w14:textId="77777777" w:rsidR="00C94D25" w:rsidRPr="00265A76" w:rsidRDefault="00F06295" w:rsidP="00C94D25">
      <w:pPr>
        <w:pStyle w:val="Kop1"/>
        <w:rPr>
          <w:lang w:val="nl-NL"/>
        </w:rPr>
      </w:pPr>
      <w:r w:rsidRPr="00265A76">
        <w:rPr>
          <w:lang w:val="nl-NL"/>
        </w:rPr>
        <w:t>Doelgroepen</w:t>
      </w:r>
    </w:p>
    <w:p w14:paraId="133EAA0D" w14:textId="6401FCE5" w:rsidR="00C94D25" w:rsidRDefault="00C94D25" w:rsidP="00C94D25">
      <w:pPr>
        <w:spacing w:after="9"/>
        <w:ind w:right="205"/>
        <w:rPr>
          <w:rFonts w:ascii="Palatino Linotype" w:hAnsi="Palatino Linotype"/>
          <w:lang w:val="nl-NL"/>
        </w:rPr>
      </w:pPr>
    </w:p>
    <w:p w14:paraId="3B4FB801" w14:textId="2B4F963D" w:rsidR="008B587A" w:rsidRDefault="008B587A" w:rsidP="008B587A">
      <w:pPr>
        <w:pStyle w:val="Geenafstand"/>
        <w:rPr>
          <w:lang w:val="nl-NL"/>
        </w:rPr>
      </w:pPr>
      <w:r>
        <w:rPr>
          <w:lang w:val="nl-NL"/>
        </w:rPr>
        <w:t xml:space="preserve">De opdrachtgever heeft in gedachte dat kinderen rond 13 jaar een behoefte hebben om de taal Amazigh te leren. </w:t>
      </w:r>
    </w:p>
    <w:p w14:paraId="274366F2" w14:textId="22C34073" w:rsidR="008B587A" w:rsidRDefault="008B587A" w:rsidP="008B587A">
      <w:pPr>
        <w:pStyle w:val="Geenafstand"/>
        <w:rPr>
          <w:lang w:val="nl-NL"/>
        </w:rPr>
      </w:pPr>
      <w:r>
        <w:rPr>
          <w:lang w:val="nl-NL"/>
        </w:rPr>
        <w:t>Vandaar dat we focussen op die doelgroep.</w:t>
      </w:r>
    </w:p>
    <w:p w14:paraId="378C455C" w14:textId="55C495C5" w:rsidR="008B587A" w:rsidRDefault="008B587A" w:rsidP="008B587A">
      <w:pPr>
        <w:pStyle w:val="Geenafstand"/>
        <w:rPr>
          <w:lang w:val="nl-NL"/>
        </w:rPr>
      </w:pPr>
    </w:p>
    <w:p w14:paraId="71B2862C" w14:textId="654EDEE5" w:rsidR="008B587A" w:rsidRDefault="008B587A" w:rsidP="008B587A">
      <w:pPr>
        <w:pStyle w:val="Geenafstand"/>
        <w:rPr>
          <w:lang w:val="nl-NL"/>
        </w:rPr>
      </w:pPr>
      <w:r>
        <w:rPr>
          <w:lang w:val="nl-NL"/>
        </w:rPr>
        <w:t>Natuurlijk kan iedereen gebruik maken van de app.</w:t>
      </w:r>
    </w:p>
    <w:p w14:paraId="660E7C94" w14:textId="77777777" w:rsidR="00C94D25" w:rsidRPr="009E3FBE" w:rsidRDefault="00F06295" w:rsidP="00C94D25">
      <w:pPr>
        <w:pStyle w:val="Kop1"/>
        <w:rPr>
          <w:lang w:val="nl-NL"/>
        </w:rPr>
      </w:pPr>
      <w:r w:rsidRPr="00265A76">
        <w:rPr>
          <w:lang w:val="nl-NL"/>
        </w:rPr>
        <w:t>Vormgeving</w:t>
      </w:r>
    </w:p>
    <w:p w14:paraId="54CE1B06" w14:textId="6D57A35A" w:rsidR="00C94D25" w:rsidRDefault="00C94D25" w:rsidP="00C94D25">
      <w:pPr>
        <w:rPr>
          <w:lang w:val="nl-NL"/>
        </w:rPr>
      </w:pPr>
    </w:p>
    <w:p w14:paraId="00A70BC1" w14:textId="004B1A01" w:rsidR="008B587A" w:rsidRPr="00930EA4" w:rsidRDefault="008B587A" w:rsidP="008B587A">
      <w:pPr>
        <w:pStyle w:val="Geenafstand"/>
        <w:rPr>
          <w:lang w:val="nl-NL"/>
        </w:rPr>
      </w:pPr>
      <w:r>
        <w:rPr>
          <w:lang w:val="nl-NL"/>
        </w:rPr>
        <w:t>Bij de vormgeving is het de bedoeling dat we de doelgroep goed in gedachte houden om het vooral voor kinderen aantrekkelijk te maken door bijvoorbeeld makkelijk te herkennen iconen te gebruiken en kleurrijke kleuren te gebruiken in het design.</w:t>
      </w:r>
    </w:p>
    <w:p w14:paraId="01EF862E" w14:textId="77777777" w:rsidR="00F06295" w:rsidRPr="009E3FBE" w:rsidRDefault="00F06295" w:rsidP="00F06295">
      <w:pPr>
        <w:pStyle w:val="Kop1"/>
        <w:rPr>
          <w:lang w:val="nl-NL"/>
        </w:rPr>
      </w:pPr>
      <w:r>
        <w:rPr>
          <w:lang w:val="nl-NL"/>
        </w:rPr>
        <w:t>Informatie</w:t>
      </w:r>
    </w:p>
    <w:p w14:paraId="55100D09" w14:textId="3D6C93C5" w:rsidR="008B587A" w:rsidRDefault="00827C3D" w:rsidP="00F06295">
      <w:pPr>
        <w:rPr>
          <w:rFonts w:ascii="Arial" w:hAnsi="Arial" w:cs="Arial"/>
          <w:color w:val="404040" w:themeColor="text1" w:themeTint="BF"/>
          <w:sz w:val="24"/>
          <w:szCs w:val="24"/>
          <w:lang w:val="nl-NL"/>
        </w:rPr>
      </w:pPr>
      <w:r w:rsidRPr="004E624A">
        <w:rPr>
          <w:rFonts w:ascii="Arial" w:hAnsi="Arial" w:cs="Arial"/>
          <w:color w:val="404040" w:themeColor="text1" w:themeTint="BF"/>
          <w:sz w:val="24"/>
          <w:szCs w:val="24"/>
          <w:lang w:val="nl-NL"/>
        </w:rPr>
        <w:t xml:space="preserve"> </w:t>
      </w:r>
    </w:p>
    <w:p w14:paraId="096DC3DD" w14:textId="20A5F215" w:rsidR="008B587A" w:rsidRPr="008D37F4" w:rsidRDefault="008D37F4" w:rsidP="008B587A">
      <w:pPr>
        <w:pStyle w:val="Geenafstand"/>
        <w:rPr>
          <w:lang w:val="nl-NL"/>
        </w:rPr>
      </w:pPr>
      <w:r>
        <w:rPr>
          <w:lang w:val="nl-NL"/>
        </w:rPr>
        <w:t xml:space="preserve">De applicatie bevat plaatjes, vertalingen, Nederlandse woorden en geluid. </w:t>
      </w:r>
    </w:p>
    <w:p w14:paraId="30C8B9B4" w14:textId="77777777" w:rsidR="00F06295" w:rsidRPr="009E3FBE" w:rsidRDefault="00F06295" w:rsidP="00F06295">
      <w:pPr>
        <w:pStyle w:val="Kop1"/>
        <w:rPr>
          <w:lang w:val="nl-NL"/>
        </w:rPr>
      </w:pPr>
      <w:r>
        <w:rPr>
          <w:lang w:val="nl-NL"/>
        </w:rPr>
        <w:t>interactie</w:t>
      </w:r>
    </w:p>
    <w:p w14:paraId="0398BFCB" w14:textId="4022C078" w:rsidR="008B587A" w:rsidRDefault="008B587A" w:rsidP="00B438F7">
      <w:pPr>
        <w:spacing w:after="9"/>
        <w:ind w:left="-5" w:right="205"/>
        <w:rPr>
          <w:rFonts w:asciiTheme="majorHAnsi" w:hAnsiTheme="majorHAnsi" w:cstheme="majorHAnsi"/>
          <w:color w:val="404040" w:themeColor="text1" w:themeTint="BF"/>
          <w:sz w:val="24"/>
          <w:szCs w:val="24"/>
          <w:lang w:val="nl-NL"/>
        </w:rPr>
      </w:pPr>
    </w:p>
    <w:p w14:paraId="103E94C3" w14:textId="062B27CF" w:rsidR="000547CB" w:rsidRDefault="000547CB" w:rsidP="000547CB">
      <w:pPr>
        <w:pStyle w:val="Geenafstand"/>
        <w:rPr>
          <w:lang w:val="nl-NL"/>
        </w:rPr>
      </w:pPr>
      <w:r>
        <w:rPr>
          <w:lang w:val="nl-NL"/>
        </w:rPr>
        <w:t xml:space="preserve">Door te </w:t>
      </w:r>
      <w:r w:rsidRPr="000547CB">
        <w:rPr>
          <w:lang w:val="nl-NL"/>
        </w:rPr>
        <w:t>swipen</w:t>
      </w:r>
      <w:r>
        <w:rPr>
          <w:lang w:val="nl-NL"/>
        </w:rPr>
        <w:t xml:space="preserve"> en te tikken op het scherm kunnen de gebruikers navigeren door de applicatie. Het is de bedoeling dat dit makkelijk te begrijpen </w:t>
      </w:r>
      <w:r w:rsidR="00953FDD">
        <w:rPr>
          <w:lang w:val="nl-NL"/>
        </w:rPr>
        <w:t xml:space="preserve">is </w:t>
      </w:r>
      <w:r>
        <w:rPr>
          <w:lang w:val="nl-NL"/>
        </w:rPr>
        <w:t>vanwege de doelgroep.</w:t>
      </w:r>
    </w:p>
    <w:p w14:paraId="2418F8B2" w14:textId="77777777" w:rsidR="000547CB" w:rsidRPr="00CF6809" w:rsidRDefault="000547CB" w:rsidP="000547CB">
      <w:pPr>
        <w:pStyle w:val="Geenafstand"/>
        <w:rPr>
          <w:lang w:val="nl-NL"/>
        </w:rPr>
      </w:pPr>
    </w:p>
    <w:p w14:paraId="67E24789" w14:textId="77777777" w:rsidR="0064264C" w:rsidRDefault="00F06295" w:rsidP="00B438F7">
      <w:pPr>
        <w:pStyle w:val="Kop1"/>
        <w:rPr>
          <w:lang w:val="nl-NL"/>
        </w:rPr>
      </w:pPr>
      <w:r>
        <w:rPr>
          <w:lang w:val="nl-NL"/>
        </w:rPr>
        <w:t>slot</w:t>
      </w:r>
    </w:p>
    <w:p w14:paraId="61AD4283" w14:textId="6767977A" w:rsidR="008D37F4" w:rsidRDefault="008D37F4" w:rsidP="0064264C">
      <w:pPr>
        <w:spacing w:after="9"/>
        <w:ind w:left="-5" w:right="205"/>
        <w:rPr>
          <w:rFonts w:asciiTheme="majorHAnsi" w:hAnsiTheme="majorHAnsi" w:cstheme="majorHAnsi"/>
          <w:color w:val="404040" w:themeColor="text1" w:themeTint="BF"/>
          <w:sz w:val="24"/>
          <w:szCs w:val="24"/>
          <w:lang w:val="nl-NL"/>
        </w:rPr>
      </w:pPr>
    </w:p>
    <w:p w14:paraId="0C2B1451" w14:textId="6C47BBD2" w:rsidR="008D37F4" w:rsidRDefault="008D37F4" w:rsidP="008D37F4">
      <w:pPr>
        <w:pStyle w:val="Geenafstand"/>
        <w:rPr>
          <w:lang w:val="nl-NL"/>
        </w:rPr>
      </w:pPr>
      <w:r>
        <w:rPr>
          <w:lang w:val="nl-NL"/>
        </w:rPr>
        <w:t>De deadline staat momenteel voor de documentatie 18 Oktober, Voor het realiseren staat de deadline op 13 Januari.</w:t>
      </w:r>
    </w:p>
    <w:p w14:paraId="16FD57C2" w14:textId="2D92275D" w:rsidR="008D37F4" w:rsidRDefault="008D37F4" w:rsidP="008D37F4">
      <w:pPr>
        <w:pStyle w:val="Geenafstand"/>
        <w:rPr>
          <w:lang w:val="nl-NL"/>
        </w:rPr>
      </w:pPr>
    </w:p>
    <w:p w14:paraId="5AFCF812" w14:textId="0CA4A971" w:rsidR="008D37F4" w:rsidRPr="00CF6809" w:rsidRDefault="008D37F4" w:rsidP="008D37F4">
      <w:pPr>
        <w:pStyle w:val="Geenafstand"/>
        <w:rPr>
          <w:lang w:val="nl-NL"/>
        </w:rPr>
      </w:pPr>
      <w:r>
        <w:rPr>
          <w:lang w:val="nl-NL"/>
        </w:rPr>
        <w:t>De applicatie moet op alleen Android gerealiseerd worden.</w:t>
      </w:r>
    </w:p>
    <w:sectPr w:rsidR="008D37F4" w:rsidRPr="00CF6809"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86451" w14:textId="77777777" w:rsidR="0080715D" w:rsidRDefault="0080715D">
      <w:pPr>
        <w:spacing w:line="240" w:lineRule="auto"/>
      </w:pPr>
      <w:r>
        <w:separator/>
      </w:r>
    </w:p>
  </w:endnote>
  <w:endnote w:type="continuationSeparator" w:id="0">
    <w:p w14:paraId="28778A38" w14:textId="77777777" w:rsidR="0080715D" w:rsidRDefault="00807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975825"/>
      <w:docPartObj>
        <w:docPartGallery w:val="Page Numbers (Bottom of Page)"/>
        <w:docPartUnique/>
      </w:docPartObj>
    </w:sdtPr>
    <w:sdtEndPr/>
    <w:sdtContent>
      <w:p w14:paraId="4F4A1340" w14:textId="69ED05F9" w:rsidR="00DC78E0" w:rsidRPr="00190922" w:rsidRDefault="00DC78E0" w:rsidP="00190922">
        <w:pPr>
          <w:pStyle w:val="Voettekst"/>
        </w:pPr>
        <w:r>
          <w:rPr>
            <w:noProof/>
            <w:lang w:eastAsia="en-US"/>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DC78E0" w:rsidRPr="00B92744" w:rsidRDefault="00DC78E0" w:rsidP="00B92744">
                                <w:pPr>
                                  <w:pStyle w:val="Voettekst"/>
                                  <w:jc w:val="right"/>
                                  <w:rPr>
                                    <w:lang w:val="nl-NL"/>
                                  </w:rPr>
                                </w:pPr>
                                <w:r w:rsidRPr="00B92744">
                                  <w:rPr>
                                    <w:lang w:val="nl-NL"/>
                                  </w:rPr>
                                  <w:t>Eefje Karremans, Jorden van Vegten,</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DC78E0" w:rsidRPr="00B92744" w:rsidRDefault="00DC78E0"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sidR="00C45943">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6DB13" w14:textId="77777777" w:rsidR="00DC78E0" w:rsidRDefault="00DC78E0">
    <w:pPr>
      <w:pStyle w:val="Voettekst"/>
    </w:pPr>
    <w:r>
      <w:rPr>
        <w:noProof/>
        <w:lang w:eastAsia="en-US"/>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AB614F"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408B" w14:textId="77777777" w:rsidR="0080715D" w:rsidRDefault="0080715D">
      <w:pPr>
        <w:spacing w:line="240" w:lineRule="auto"/>
      </w:pPr>
      <w:r>
        <w:separator/>
      </w:r>
    </w:p>
  </w:footnote>
  <w:footnote w:type="continuationSeparator" w:id="0">
    <w:p w14:paraId="733348EA" w14:textId="77777777" w:rsidR="0080715D" w:rsidRDefault="008071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5083D" w14:textId="61B891BE" w:rsidR="00DC78E0" w:rsidRDefault="00DC78E0">
    <w:pPr>
      <w:pStyle w:val="Koptekst"/>
    </w:pPr>
    <w:r>
      <w:rPr>
        <w:noProof/>
        <w:lang w:eastAsia="en-US"/>
      </w:rPr>
      <w:drawing>
        <wp:anchor distT="0" distB="0" distL="114300" distR="114300" simplePos="0" relativeHeight="251666432" behindDoc="1" locked="0" layoutInCell="1" allowOverlap="1" wp14:anchorId="00BC02F1" wp14:editId="0F18DFEC">
          <wp:simplePos x="0" y="0"/>
          <wp:positionH relativeFrom="column">
            <wp:posOffset>-5745480</wp:posOffset>
          </wp:positionH>
          <wp:positionV relativeFrom="paragraph">
            <wp:posOffset>204470</wp:posOffset>
          </wp:positionV>
          <wp:extent cx="9847944" cy="8701405"/>
          <wp:effectExtent l="0" t="0" r="0" b="0"/>
          <wp:wrapNone/>
          <wp:docPr id="1" name="Picture 1" descr="Image result for android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7944" cy="870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DEEC8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97"/>
    <w:rsid w:val="00004EC4"/>
    <w:rsid w:val="00005A98"/>
    <w:rsid w:val="00012F13"/>
    <w:rsid w:val="00016917"/>
    <w:rsid w:val="000228C0"/>
    <w:rsid w:val="00036B72"/>
    <w:rsid w:val="00054721"/>
    <w:rsid w:val="000547CB"/>
    <w:rsid w:val="000558D5"/>
    <w:rsid w:val="00056976"/>
    <w:rsid w:val="000A08C7"/>
    <w:rsid w:val="00122300"/>
    <w:rsid w:val="001564EF"/>
    <w:rsid w:val="00164D64"/>
    <w:rsid w:val="001668E8"/>
    <w:rsid w:val="00180589"/>
    <w:rsid w:val="00190922"/>
    <w:rsid w:val="00192BA9"/>
    <w:rsid w:val="001B6649"/>
    <w:rsid w:val="001C30B8"/>
    <w:rsid w:val="001C4D4E"/>
    <w:rsid w:val="001F2104"/>
    <w:rsid w:val="001F30A0"/>
    <w:rsid w:val="00200A3D"/>
    <w:rsid w:val="00265A76"/>
    <w:rsid w:val="002827AD"/>
    <w:rsid w:val="00295AB8"/>
    <w:rsid w:val="002C17C9"/>
    <w:rsid w:val="002D6D73"/>
    <w:rsid w:val="002F1C41"/>
    <w:rsid w:val="003302D1"/>
    <w:rsid w:val="0033035F"/>
    <w:rsid w:val="003322DC"/>
    <w:rsid w:val="00344472"/>
    <w:rsid w:val="003679A2"/>
    <w:rsid w:val="003769A2"/>
    <w:rsid w:val="003B36D2"/>
    <w:rsid w:val="003C1E78"/>
    <w:rsid w:val="003D2429"/>
    <w:rsid w:val="003E1CD2"/>
    <w:rsid w:val="00412467"/>
    <w:rsid w:val="00414292"/>
    <w:rsid w:val="00430D21"/>
    <w:rsid w:val="00440444"/>
    <w:rsid w:val="0047082C"/>
    <w:rsid w:val="004868E1"/>
    <w:rsid w:val="00492067"/>
    <w:rsid w:val="0049315C"/>
    <w:rsid w:val="004B2ACA"/>
    <w:rsid w:val="004B36FC"/>
    <w:rsid w:val="004E624A"/>
    <w:rsid w:val="00524EE3"/>
    <w:rsid w:val="00541D83"/>
    <w:rsid w:val="00566A88"/>
    <w:rsid w:val="005700B0"/>
    <w:rsid w:val="00582F81"/>
    <w:rsid w:val="005B6CA3"/>
    <w:rsid w:val="005E2557"/>
    <w:rsid w:val="00616AC2"/>
    <w:rsid w:val="0062703A"/>
    <w:rsid w:val="0064264C"/>
    <w:rsid w:val="00663631"/>
    <w:rsid w:val="00663EAB"/>
    <w:rsid w:val="0068199C"/>
    <w:rsid w:val="00696259"/>
    <w:rsid w:val="006A6AC6"/>
    <w:rsid w:val="006C287D"/>
    <w:rsid w:val="006E4ED3"/>
    <w:rsid w:val="00712D08"/>
    <w:rsid w:val="00717041"/>
    <w:rsid w:val="00721FE7"/>
    <w:rsid w:val="00753EF6"/>
    <w:rsid w:val="00762C84"/>
    <w:rsid w:val="00776ECC"/>
    <w:rsid w:val="007A0A5B"/>
    <w:rsid w:val="007B00EB"/>
    <w:rsid w:val="007B5BFF"/>
    <w:rsid w:val="007F6BE5"/>
    <w:rsid w:val="0080715D"/>
    <w:rsid w:val="00813EBD"/>
    <w:rsid w:val="00827C3D"/>
    <w:rsid w:val="00863B93"/>
    <w:rsid w:val="00882E6A"/>
    <w:rsid w:val="008B587A"/>
    <w:rsid w:val="008C7D1A"/>
    <w:rsid w:val="008D37F4"/>
    <w:rsid w:val="008E200A"/>
    <w:rsid w:val="008E24A7"/>
    <w:rsid w:val="00907DD2"/>
    <w:rsid w:val="009466EC"/>
    <w:rsid w:val="00953FDD"/>
    <w:rsid w:val="0098659A"/>
    <w:rsid w:val="00987471"/>
    <w:rsid w:val="009B0674"/>
    <w:rsid w:val="009C4C97"/>
    <w:rsid w:val="009E15A3"/>
    <w:rsid w:val="009E7DDF"/>
    <w:rsid w:val="00A24674"/>
    <w:rsid w:val="00A575FF"/>
    <w:rsid w:val="00A90561"/>
    <w:rsid w:val="00A9277A"/>
    <w:rsid w:val="00A97DE1"/>
    <w:rsid w:val="00AA480C"/>
    <w:rsid w:val="00AA60D3"/>
    <w:rsid w:val="00B11431"/>
    <w:rsid w:val="00B32D44"/>
    <w:rsid w:val="00B438F7"/>
    <w:rsid w:val="00B46725"/>
    <w:rsid w:val="00B65055"/>
    <w:rsid w:val="00B92744"/>
    <w:rsid w:val="00BF696C"/>
    <w:rsid w:val="00C45943"/>
    <w:rsid w:val="00C64763"/>
    <w:rsid w:val="00C9489E"/>
    <w:rsid w:val="00C94D25"/>
    <w:rsid w:val="00CA2454"/>
    <w:rsid w:val="00CC6379"/>
    <w:rsid w:val="00CD5B1F"/>
    <w:rsid w:val="00CE5AC8"/>
    <w:rsid w:val="00CF6809"/>
    <w:rsid w:val="00D0363F"/>
    <w:rsid w:val="00D24925"/>
    <w:rsid w:val="00D5219D"/>
    <w:rsid w:val="00DC6131"/>
    <w:rsid w:val="00DC78E0"/>
    <w:rsid w:val="00DE3E0D"/>
    <w:rsid w:val="00E45332"/>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722711"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EB977D" w:themeColor="accent4" w:themeTint="99"/>
        </w:tcBorders>
      </w:tcPr>
    </w:tblStylePr>
    <w:tblStylePr w:type="lastRow">
      <w:rPr>
        <w:b/>
        <w:bCs/>
      </w:rPr>
      <w:tblPr/>
      <w:tcPr>
        <w:tcBorders>
          <w:top w:val="single" w:sz="4" w:space="0" w:color="EB977D" w:themeColor="accent4" w:themeTint="99"/>
        </w:tcBorders>
      </w:tcPr>
    </w:tblStylePr>
    <w:tblStylePr w:type="firstCol">
      <w:rPr>
        <w:b/>
        <w:bCs/>
      </w:rPr>
    </w:tblStylePr>
    <w:tblStylePr w:type="lastCol">
      <w:rPr>
        <w:b/>
        <w:bCs/>
      </w:rPr>
    </w:tblStylePr>
    <w:tblStylePr w:type="band1Vert">
      <w:tblPr/>
      <w:tcPr>
        <w:shd w:val="clear" w:color="auto" w:fill="F8DCD3" w:themeFill="accent4" w:themeFillTint="33"/>
      </w:tcPr>
    </w:tblStylePr>
    <w:tblStylePr w:type="band1Horz">
      <w:tblPr/>
      <w:tcPr>
        <w:shd w:val="clear" w:color="auto" w:fill="F8DCD3"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3\StudentReport.dotx" TargetMode="External"/></Relationships>
</file>

<file path=word/theme/theme1.xml><?xml version="1.0" encoding="utf-8"?>
<a:theme xmlns:a="http://schemas.openxmlformats.org/drawingml/2006/main" name="Office Theme">
  <a:themeElements>
    <a:clrScheme name="Custom 1">
      <a:dk1>
        <a:srgbClr val="000000"/>
      </a:dk1>
      <a:lt1>
        <a:sysClr val="window" lastClr="FFFFFF"/>
      </a:lt1>
      <a:dk2>
        <a:srgbClr val="595959"/>
      </a:dk2>
      <a:lt2>
        <a:srgbClr val="DDDDDD"/>
      </a:lt2>
      <a:accent1>
        <a:srgbClr val="418AB3"/>
      </a:accent1>
      <a:accent2>
        <a:srgbClr val="DF5327"/>
      </a:accent2>
      <a:accent3>
        <a:srgbClr val="F69200"/>
      </a:accent3>
      <a:accent4>
        <a:srgbClr val="DF5327"/>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D9216-AB8F-40C5-9C33-9FA06AFC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181</TotalTime>
  <Pages>4</Pages>
  <Words>447</Words>
  <Characters>2551</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jorden van vegten</cp:lastModifiedBy>
  <cp:revision>27</cp:revision>
  <dcterms:created xsi:type="dcterms:W3CDTF">2019-08-29T11:00:00Z</dcterms:created>
  <dcterms:modified xsi:type="dcterms:W3CDTF">2019-10-30T11:06:00Z</dcterms:modified>
  <cp:contentStatus/>
</cp:coreProperties>
</file>